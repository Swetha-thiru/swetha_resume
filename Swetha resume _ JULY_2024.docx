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91B34" w14:textId="77777777" w:rsidR="00535F87" w:rsidRDefault="0036697C" w:rsidP="00262B06">
      <w:r w:rsidRPr="00CE4454">
        <w:rPr>
          <w:rFonts w:ascii="Aptos" w:hAnsi="Aptos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460CA649" wp14:editId="79788270">
                <wp:simplePos x="0" y="0"/>
                <wp:positionH relativeFrom="page">
                  <wp:posOffset>76200</wp:posOffset>
                </wp:positionH>
                <wp:positionV relativeFrom="paragraph">
                  <wp:posOffset>-333375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51862" id="Rectangle 3" o:spid="_x0000_s1026" alt="&quot;&quot;" style="position:absolute;margin-left:6pt;margin-top:-26.25pt;width:612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1170"/>
        <w:gridCol w:w="1724"/>
        <w:gridCol w:w="976"/>
        <w:gridCol w:w="956"/>
        <w:gridCol w:w="450"/>
        <w:gridCol w:w="1558"/>
        <w:gridCol w:w="17"/>
        <w:gridCol w:w="2925"/>
        <w:gridCol w:w="450"/>
      </w:tblGrid>
      <w:tr w:rsidR="00166F4D" w14:paraId="73927013" w14:textId="77777777" w:rsidTr="00960F19">
        <w:tc>
          <w:tcPr>
            <w:tcW w:w="540" w:type="dxa"/>
          </w:tcPr>
          <w:p w14:paraId="22B553E3" w14:textId="77777777" w:rsidR="00166F4D" w:rsidRDefault="00166F4D" w:rsidP="000F44F8"/>
        </w:tc>
        <w:tc>
          <w:tcPr>
            <w:tcW w:w="9776" w:type="dxa"/>
            <w:gridSpan w:val="8"/>
          </w:tcPr>
          <w:p w14:paraId="215FF592" w14:textId="297873D4" w:rsidR="00166F4D" w:rsidRPr="00CE4454" w:rsidRDefault="00576297" w:rsidP="000F44F8">
            <w:pPr>
              <w:pStyle w:val="Title"/>
              <w:rPr>
                <w:rFonts w:ascii="Aptos" w:hAnsi="Aptos"/>
                <w:sz w:val="48"/>
                <w:szCs w:val="50"/>
              </w:rPr>
            </w:pPr>
            <w:r w:rsidRPr="00CE4454">
              <w:rPr>
                <w:rFonts w:ascii="Aptos" w:hAnsi="Aptos"/>
                <w:sz w:val="48"/>
                <w:szCs w:val="50"/>
              </w:rPr>
              <w:t>swetha santoshkumar</w:t>
            </w:r>
          </w:p>
        </w:tc>
        <w:tc>
          <w:tcPr>
            <w:tcW w:w="450" w:type="dxa"/>
          </w:tcPr>
          <w:p w14:paraId="795CAE2A" w14:textId="77777777" w:rsidR="00166F4D" w:rsidRDefault="00166F4D" w:rsidP="000F44F8"/>
        </w:tc>
      </w:tr>
      <w:tr w:rsidR="00540C23" w14:paraId="692E82FC" w14:textId="77777777" w:rsidTr="00960F19">
        <w:tc>
          <w:tcPr>
            <w:tcW w:w="540" w:type="dxa"/>
          </w:tcPr>
          <w:p w14:paraId="53E27B9E" w14:textId="77777777" w:rsidR="00166F4D" w:rsidRDefault="00166F4D" w:rsidP="000F44F8"/>
        </w:tc>
        <w:tc>
          <w:tcPr>
            <w:tcW w:w="2894" w:type="dxa"/>
            <w:gridSpan w:val="2"/>
            <w:tcBorders>
              <w:bottom w:val="single" w:sz="4" w:space="0" w:color="auto"/>
            </w:tcBorders>
          </w:tcPr>
          <w:p w14:paraId="32AD39D6" w14:textId="77777777" w:rsidR="00166F4D" w:rsidRDefault="00166F4D" w:rsidP="000F44F8"/>
        </w:tc>
        <w:tc>
          <w:tcPr>
            <w:tcW w:w="976" w:type="dxa"/>
            <w:tcBorders>
              <w:bottom w:val="single" w:sz="4" w:space="0" w:color="auto"/>
            </w:tcBorders>
          </w:tcPr>
          <w:p w14:paraId="3A908DA0" w14:textId="77777777" w:rsidR="00166F4D" w:rsidRDefault="00166F4D" w:rsidP="000F44F8"/>
        </w:tc>
        <w:tc>
          <w:tcPr>
            <w:tcW w:w="2964" w:type="dxa"/>
            <w:gridSpan w:val="3"/>
            <w:tcBorders>
              <w:bottom w:val="single" w:sz="4" w:space="0" w:color="auto"/>
            </w:tcBorders>
          </w:tcPr>
          <w:p w14:paraId="56960685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5484FC86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  <w:tc>
          <w:tcPr>
            <w:tcW w:w="450" w:type="dxa"/>
          </w:tcPr>
          <w:p w14:paraId="0CD88337" w14:textId="77777777" w:rsidR="00166F4D" w:rsidRDefault="00166F4D" w:rsidP="000F44F8"/>
        </w:tc>
      </w:tr>
      <w:tr w:rsidR="00166F4D" w14:paraId="157B5F5C" w14:textId="77777777" w:rsidTr="00960F19">
        <w:trPr>
          <w:trHeight w:val="665"/>
        </w:trPr>
        <w:tc>
          <w:tcPr>
            <w:tcW w:w="540" w:type="dxa"/>
          </w:tcPr>
          <w:p w14:paraId="3863EB9E" w14:textId="77777777" w:rsidR="00166F4D" w:rsidRDefault="00166F4D" w:rsidP="000F44F8"/>
        </w:tc>
        <w:tc>
          <w:tcPr>
            <w:tcW w:w="977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2DFB7" w14:textId="5CB3308D" w:rsidR="00166F4D" w:rsidRPr="00CE4454" w:rsidRDefault="00576297" w:rsidP="000F44F8">
            <w:pPr>
              <w:pStyle w:val="Subtitle"/>
              <w:rPr>
                <w:rFonts w:ascii="Aptos" w:hAnsi="Aptos"/>
                <w:b/>
                <w:bCs/>
              </w:rPr>
            </w:pPr>
            <w:r w:rsidRPr="00CE4454">
              <w:rPr>
                <w:rFonts w:ascii="Aptos" w:hAnsi="Aptos"/>
                <w:b/>
                <w:bCs/>
              </w:rPr>
              <w:t xml:space="preserve">salesforce </w:t>
            </w:r>
            <w:r w:rsidR="00CE4454" w:rsidRPr="00CE4454">
              <w:rPr>
                <w:rFonts w:ascii="Aptos" w:hAnsi="Aptos"/>
                <w:b/>
                <w:bCs/>
              </w:rPr>
              <w:t>admin/developer</w:t>
            </w:r>
          </w:p>
        </w:tc>
        <w:tc>
          <w:tcPr>
            <w:tcW w:w="450" w:type="dxa"/>
          </w:tcPr>
          <w:p w14:paraId="425D6F15" w14:textId="77777777" w:rsidR="00166F4D" w:rsidRDefault="00166F4D" w:rsidP="000F44F8"/>
        </w:tc>
      </w:tr>
      <w:tr w:rsidR="00540C23" w14:paraId="0E09281A" w14:textId="77777777" w:rsidTr="00960F19">
        <w:trPr>
          <w:trHeight w:val="350"/>
        </w:trPr>
        <w:tc>
          <w:tcPr>
            <w:tcW w:w="540" w:type="dxa"/>
          </w:tcPr>
          <w:p w14:paraId="39060106" w14:textId="77777777" w:rsidR="00166F4D" w:rsidRDefault="00166F4D" w:rsidP="000F44F8"/>
        </w:tc>
        <w:tc>
          <w:tcPr>
            <w:tcW w:w="2894" w:type="dxa"/>
            <w:gridSpan w:val="2"/>
            <w:tcBorders>
              <w:top w:val="single" w:sz="4" w:space="0" w:color="auto"/>
            </w:tcBorders>
          </w:tcPr>
          <w:p w14:paraId="36620A4A" w14:textId="77777777" w:rsidR="00166F4D" w:rsidRDefault="00166F4D" w:rsidP="000F44F8"/>
        </w:tc>
        <w:tc>
          <w:tcPr>
            <w:tcW w:w="976" w:type="dxa"/>
            <w:tcBorders>
              <w:top w:val="single" w:sz="4" w:space="0" w:color="auto"/>
            </w:tcBorders>
          </w:tcPr>
          <w:p w14:paraId="6A317AD1" w14:textId="77777777" w:rsidR="00166F4D" w:rsidRDefault="00166F4D" w:rsidP="000F44F8"/>
        </w:tc>
        <w:tc>
          <w:tcPr>
            <w:tcW w:w="2964" w:type="dxa"/>
            <w:gridSpan w:val="3"/>
            <w:tcBorders>
              <w:top w:val="single" w:sz="4" w:space="0" w:color="auto"/>
            </w:tcBorders>
          </w:tcPr>
          <w:p w14:paraId="07419E23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  <w:tc>
          <w:tcPr>
            <w:tcW w:w="2942" w:type="dxa"/>
            <w:gridSpan w:val="2"/>
            <w:tcBorders>
              <w:top w:val="single" w:sz="4" w:space="0" w:color="auto"/>
            </w:tcBorders>
          </w:tcPr>
          <w:p w14:paraId="7B5C6201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  <w:tc>
          <w:tcPr>
            <w:tcW w:w="450" w:type="dxa"/>
          </w:tcPr>
          <w:p w14:paraId="2228B088" w14:textId="77777777" w:rsidR="00166F4D" w:rsidRDefault="00166F4D" w:rsidP="000F44F8"/>
        </w:tc>
      </w:tr>
      <w:tr w:rsidR="00540C23" w:rsidRPr="00CE4454" w14:paraId="6A310E36" w14:textId="77777777" w:rsidTr="00960F19">
        <w:trPr>
          <w:trHeight w:val="405"/>
        </w:trPr>
        <w:tc>
          <w:tcPr>
            <w:tcW w:w="540" w:type="dxa"/>
          </w:tcPr>
          <w:p w14:paraId="105426FE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768A4EF" w14:textId="77777777" w:rsidR="00166F4D" w:rsidRPr="00CE4454" w:rsidRDefault="00000000" w:rsidP="000F44F8">
            <w:pPr>
              <w:pStyle w:val="Heading1"/>
              <w:rPr>
                <w:rFonts w:ascii="Aptos" w:hAnsi="Aptos"/>
              </w:rPr>
            </w:pPr>
            <w:sdt>
              <w:sdtPr>
                <w:rPr>
                  <w:rFonts w:ascii="Aptos" w:hAnsi="Aptos"/>
                </w:rPr>
                <w:id w:val="63298779"/>
                <w:placeholder>
                  <w:docPart w:val="03EE3379C3B34670A703C5B5BF643A5E"/>
                </w:placeholder>
                <w:temporary/>
                <w:showingPlcHdr/>
                <w15:appearance w15:val="hidden"/>
              </w:sdtPr>
              <w:sdtContent>
                <w:r w:rsidR="00166F4D" w:rsidRPr="00CE4454">
                  <w:rPr>
                    <w:rFonts w:ascii="Aptos" w:hAnsi="Aptos"/>
                  </w:rPr>
                  <w:t>CONTACT</w:t>
                </w:r>
              </w:sdtContent>
            </w:sdt>
          </w:p>
        </w:tc>
        <w:tc>
          <w:tcPr>
            <w:tcW w:w="1724" w:type="dxa"/>
          </w:tcPr>
          <w:p w14:paraId="548C2350" w14:textId="77777777" w:rsidR="00166F4D" w:rsidRPr="00CE4454" w:rsidRDefault="00166F4D" w:rsidP="000F44F8">
            <w:pPr>
              <w:pStyle w:val="Heading1"/>
              <w:rPr>
                <w:rFonts w:ascii="Aptos" w:hAnsi="Aptos"/>
              </w:rPr>
            </w:pPr>
          </w:p>
        </w:tc>
        <w:tc>
          <w:tcPr>
            <w:tcW w:w="976" w:type="dxa"/>
          </w:tcPr>
          <w:p w14:paraId="1F33A0A3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14:paraId="1AA64843" w14:textId="7DD88118" w:rsidR="00166F4D" w:rsidRPr="00CE4454" w:rsidRDefault="00CE4454" w:rsidP="00166F4D">
            <w:pPr>
              <w:pStyle w:val="Heading1"/>
              <w:rPr>
                <w:rFonts w:ascii="Aptos" w:hAnsi="Aptos"/>
              </w:rPr>
            </w:pPr>
            <w:r>
              <w:rPr>
                <w:rFonts w:ascii="Aptos" w:hAnsi="Aptos"/>
              </w:rPr>
              <w:t>summary</w:t>
            </w:r>
          </w:p>
        </w:tc>
        <w:tc>
          <w:tcPr>
            <w:tcW w:w="2025" w:type="dxa"/>
            <w:gridSpan w:val="3"/>
          </w:tcPr>
          <w:p w14:paraId="782EEAE8" w14:textId="77777777" w:rsidR="00166F4D" w:rsidRPr="00CE4454" w:rsidRDefault="00166F4D" w:rsidP="00166F4D">
            <w:pPr>
              <w:pStyle w:val="Heading1"/>
              <w:rPr>
                <w:rFonts w:ascii="Aptos" w:hAnsi="Aptos"/>
              </w:rPr>
            </w:pPr>
          </w:p>
        </w:tc>
        <w:tc>
          <w:tcPr>
            <w:tcW w:w="2925" w:type="dxa"/>
          </w:tcPr>
          <w:p w14:paraId="3AF6CBCE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  <w:tc>
          <w:tcPr>
            <w:tcW w:w="450" w:type="dxa"/>
          </w:tcPr>
          <w:p w14:paraId="28F56BB0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</w:tr>
      <w:tr w:rsidR="00540C23" w:rsidRPr="00CE4454" w14:paraId="6ED7B015" w14:textId="77777777" w:rsidTr="00960F19">
        <w:trPr>
          <w:trHeight w:val="3140"/>
        </w:trPr>
        <w:tc>
          <w:tcPr>
            <w:tcW w:w="540" w:type="dxa"/>
          </w:tcPr>
          <w:p w14:paraId="76FB0E32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  <w:tc>
          <w:tcPr>
            <w:tcW w:w="2894" w:type="dxa"/>
            <w:gridSpan w:val="2"/>
          </w:tcPr>
          <w:p w14:paraId="51B04AC3" w14:textId="77777777" w:rsidR="00176F66" w:rsidRPr="003002F4" w:rsidRDefault="00576297" w:rsidP="003002F4">
            <w:pPr>
              <w:pStyle w:val="Heading2"/>
              <w:rPr>
                <w:rFonts w:ascii="Aptos" w:hAnsi="Aptos"/>
              </w:rPr>
            </w:pPr>
            <w:r w:rsidRPr="003002F4">
              <w:rPr>
                <w:rFonts w:ascii="Aptos" w:hAnsi="Aptos"/>
              </w:rPr>
              <w:t>0469013321</w:t>
            </w:r>
          </w:p>
          <w:p w14:paraId="7B56535B" w14:textId="657F8B5E" w:rsidR="000B734B" w:rsidRPr="003002F4" w:rsidRDefault="00000000" w:rsidP="003002F4">
            <w:pPr>
              <w:pStyle w:val="Heading2"/>
              <w:rPr>
                <w:rFonts w:ascii="Aptos" w:hAnsi="Aptos"/>
              </w:rPr>
            </w:pPr>
            <w:hyperlink w:history="1">
              <w:r w:rsidR="00176F66" w:rsidRPr="003002F4">
                <w:rPr>
                  <w:rFonts w:ascii="Aptos" w:hAnsi="Aptos"/>
                </w:rPr>
                <w:t>swethathiru2902@gmail.com</w:t>
              </w:r>
            </w:hyperlink>
          </w:p>
          <w:p w14:paraId="67F2D36D" w14:textId="137C6412" w:rsidR="000B734B" w:rsidRPr="003002F4" w:rsidRDefault="007C4B5F" w:rsidP="003002F4">
            <w:pPr>
              <w:pStyle w:val="Heading2"/>
              <w:rPr>
                <w:rFonts w:ascii="Aptos" w:hAnsi="Aptos"/>
              </w:rPr>
            </w:pPr>
            <w:r w:rsidRPr="003002F4">
              <w:rPr>
                <w:rFonts w:ascii="Aptos" w:hAnsi="Aptos"/>
              </w:rPr>
              <w:t xml:space="preserve">Cannington, </w:t>
            </w:r>
            <w:r w:rsidR="000B734B" w:rsidRPr="003002F4">
              <w:rPr>
                <w:rFonts w:ascii="Aptos" w:hAnsi="Aptos"/>
              </w:rPr>
              <w:t>Perth, WA</w:t>
            </w:r>
          </w:p>
          <w:p w14:paraId="3DB507F8" w14:textId="77777777" w:rsidR="00CE4454" w:rsidRPr="00415CB4" w:rsidRDefault="00000000" w:rsidP="003002F4">
            <w:pPr>
              <w:pStyle w:val="Heading2"/>
              <w:rPr>
                <w:rFonts w:ascii="Aptos" w:hAnsi="Aptos"/>
                <w:u w:val="single"/>
              </w:rPr>
            </w:pPr>
            <w:hyperlink w:history="1">
              <w:r w:rsidR="009F52BA" w:rsidRPr="00415CB4">
                <w:rPr>
                  <w:rFonts w:ascii="Aptos" w:hAnsi="Aptos"/>
                  <w:u w:val="single"/>
                </w:rPr>
                <w:t>Swetha Santoshkumar  LinkedIn</w:t>
              </w:r>
            </w:hyperlink>
          </w:p>
          <w:p w14:paraId="112AFB23" w14:textId="2BE1D754" w:rsidR="00281103" w:rsidRPr="00281103" w:rsidRDefault="00000000" w:rsidP="003002F4">
            <w:pPr>
              <w:pStyle w:val="Heading2"/>
              <w:rPr>
                <w:rStyle w:val="Hyperlink"/>
              </w:rPr>
            </w:pPr>
            <w:hyperlink w:tgtFrame="_blank" w:history="1">
              <w:r w:rsidR="00281103" w:rsidRPr="00415CB4">
                <w:rPr>
                  <w:rFonts w:ascii="Aptos" w:hAnsi="Aptos"/>
                  <w:u w:val="single"/>
                </w:rPr>
                <w:t>salesforce.com/trailblazer/sthiru </w:t>
              </w:r>
            </w:hyperlink>
          </w:p>
        </w:tc>
        <w:tc>
          <w:tcPr>
            <w:tcW w:w="976" w:type="dxa"/>
          </w:tcPr>
          <w:p w14:paraId="38F12F6D" w14:textId="77777777" w:rsidR="00166F4D" w:rsidRPr="00281103" w:rsidRDefault="00166F4D" w:rsidP="000F44F8">
            <w:pPr>
              <w:rPr>
                <w:rStyle w:val="Hyperlink"/>
                <w:rFonts w:eastAsiaTheme="majorEastAsia" w:cs="Times New Roman (Headings CS)"/>
                <w:szCs w:val="26"/>
              </w:rPr>
            </w:pPr>
          </w:p>
        </w:tc>
        <w:tc>
          <w:tcPr>
            <w:tcW w:w="5906" w:type="dxa"/>
            <w:gridSpan w:val="5"/>
          </w:tcPr>
          <w:p w14:paraId="516F7440" w14:textId="77777777" w:rsidR="00CE4454" w:rsidRDefault="00CE4454" w:rsidP="000F44F8">
            <w:pPr>
              <w:rPr>
                <w:rFonts w:ascii="Aptos" w:hAnsi="Aptos"/>
              </w:rPr>
            </w:pPr>
          </w:p>
          <w:p w14:paraId="0306CB57" w14:textId="1E36A2E8" w:rsidR="006569AB" w:rsidRPr="006569AB" w:rsidRDefault="006569AB" w:rsidP="006569AB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Experienced</w:t>
            </w:r>
            <w:r w:rsidRPr="006569AB">
              <w:rPr>
                <w:rFonts w:ascii="Aptos" w:hAnsi="Aptos"/>
              </w:rPr>
              <w:t xml:space="preserve"> Salesforce Developer with </w:t>
            </w:r>
            <w:r w:rsidR="00E0216E">
              <w:rPr>
                <w:rFonts w:ascii="Aptos" w:hAnsi="Aptos"/>
              </w:rPr>
              <w:t>4</w:t>
            </w:r>
            <w:r w:rsidRPr="006569AB">
              <w:rPr>
                <w:rFonts w:ascii="Aptos" w:hAnsi="Aptos"/>
              </w:rPr>
              <w:t xml:space="preserve"> years of experience helping mid-sized companies with their Salesforce needs. Skilled in setting up, maintaining, and developing Salesforce applications. Great at communicating and working well with team members and managers.</w:t>
            </w:r>
          </w:p>
          <w:p w14:paraId="17B54DE7" w14:textId="09D31CDC" w:rsidR="00CE4454" w:rsidRPr="00CE4454" w:rsidRDefault="00CE4454" w:rsidP="0068057C">
            <w:pPr>
              <w:rPr>
                <w:rFonts w:ascii="Aptos" w:hAnsi="Aptos"/>
              </w:rPr>
            </w:pPr>
          </w:p>
        </w:tc>
        <w:tc>
          <w:tcPr>
            <w:tcW w:w="450" w:type="dxa"/>
          </w:tcPr>
          <w:p w14:paraId="217A6093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</w:tr>
      <w:tr w:rsidR="00540C23" w:rsidRPr="00CE4454" w14:paraId="29D04401" w14:textId="77777777" w:rsidTr="00960F19">
        <w:trPr>
          <w:trHeight w:val="423"/>
        </w:trPr>
        <w:tc>
          <w:tcPr>
            <w:tcW w:w="540" w:type="dxa"/>
          </w:tcPr>
          <w:p w14:paraId="638AF6CF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52B53AA" w14:textId="77777777" w:rsidR="00166F4D" w:rsidRPr="00CE4454" w:rsidRDefault="00000000" w:rsidP="000F44F8">
            <w:pPr>
              <w:pStyle w:val="Heading1"/>
              <w:rPr>
                <w:rFonts w:ascii="Aptos" w:hAnsi="Aptos"/>
              </w:rPr>
            </w:pPr>
            <w:sdt>
              <w:sdtPr>
                <w:rPr>
                  <w:rFonts w:ascii="Aptos" w:hAnsi="Aptos"/>
                </w:rPr>
                <w:id w:val="259270251"/>
                <w:placeholder>
                  <w:docPart w:val="3FDAF58F7036480DBE5CCCD7A1045CAF"/>
                </w:placeholder>
                <w:temporary/>
                <w:showingPlcHdr/>
                <w15:appearance w15:val="hidden"/>
              </w:sdtPr>
              <w:sdtContent>
                <w:r w:rsidR="00166F4D" w:rsidRPr="00CE4454">
                  <w:rPr>
                    <w:rFonts w:ascii="Aptos" w:hAnsi="Aptos"/>
                  </w:rPr>
                  <w:t>SKILLS</w:t>
                </w:r>
              </w:sdtContent>
            </w:sdt>
            <w:r w:rsidR="00166F4D" w:rsidRPr="00CE4454">
              <w:rPr>
                <w:rFonts w:ascii="Aptos" w:hAnsi="Aptos"/>
              </w:rPr>
              <w:t xml:space="preserve"> </w:t>
            </w:r>
          </w:p>
        </w:tc>
        <w:tc>
          <w:tcPr>
            <w:tcW w:w="1724" w:type="dxa"/>
          </w:tcPr>
          <w:p w14:paraId="4A35933F" w14:textId="77777777" w:rsidR="00166F4D" w:rsidRPr="00CE4454" w:rsidRDefault="00166F4D" w:rsidP="000F44F8">
            <w:pPr>
              <w:pStyle w:val="Heading1"/>
              <w:rPr>
                <w:rFonts w:ascii="Aptos" w:hAnsi="Aptos"/>
              </w:rPr>
            </w:pPr>
          </w:p>
        </w:tc>
        <w:tc>
          <w:tcPr>
            <w:tcW w:w="976" w:type="dxa"/>
          </w:tcPr>
          <w:p w14:paraId="045EC6B6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</w:tcPr>
          <w:p w14:paraId="42F9DA08" w14:textId="77777777" w:rsidR="00166F4D" w:rsidRPr="00CE4454" w:rsidRDefault="00000000" w:rsidP="00166F4D">
            <w:pPr>
              <w:pStyle w:val="Heading1"/>
              <w:rPr>
                <w:rFonts w:ascii="Aptos" w:hAnsi="Aptos"/>
              </w:rPr>
            </w:pPr>
            <w:sdt>
              <w:sdtPr>
                <w:rPr>
                  <w:rFonts w:ascii="Aptos" w:hAnsi="Aptos"/>
                </w:rPr>
                <w:id w:val="1888525358"/>
                <w:placeholder>
                  <w:docPart w:val="24BB46BA00704E86A18BDCB0980AFC74"/>
                </w:placeholder>
                <w:temporary/>
                <w:showingPlcHdr/>
                <w15:appearance w15:val="hidden"/>
              </w:sdtPr>
              <w:sdtContent>
                <w:r w:rsidR="00166F4D" w:rsidRPr="00CE4454">
                  <w:rPr>
                    <w:rFonts w:ascii="Aptos" w:hAnsi="Aptos"/>
                  </w:rPr>
                  <w:t>EXPERIENCE</w:t>
                </w:r>
              </w:sdtContent>
            </w:sdt>
            <w:r w:rsidR="00166F4D" w:rsidRPr="00CE4454">
              <w:rPr>
                <w:rFonts w:ascii="Aptos" w:hAnsi="Aptos"/>
              </w:rPr>
              <w:t xml:space="preserve"> </w:t>
            </w:r>
          </w:p>
        </w:tc>
        <w:tc>
          <w:tcPr>
            <w:tcW w:w="1575" w:type="dxa"/>
            <w:gridSpan w:val="2"/>
          </w:tcPr>
          <w:p w14:paraId="062E3B4D" w14:textId="77777777" w:rsidR="00166F4D" w:rsidRPr="00CE4454" w:rsidRDefault="00166F4D" w:rsidP="00166F4D">
            <w:pPr>
              <w:pStyle w:val="Heading1"/>
              <w:rPr>
                <w:rFonts w:ascii="Aptos" w:hAnsi="Aptos"/>
              </w:rPr>
            </w:pPr>
          </w:p>
        </w:tc>
        <w:tc>
          <w:tcPr>
            <w:tcW w:w="2925" w:type="dxa"/>
          </w:tcPr>
          <w:p w14:paraId="36A5BD02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  <w:tc>
          <w:tcPr>
            <w:tcW w:w="450" w:type="dxa"/>
          </w:tcPr>
          <w:p w14:paraId="0F50CCDF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</w:tr>
      <w:tr w:rsidR="00540C23" w:rsidRPr="00CE4454" w14:paraId="52E2F1E8" w14:textId="77777777" w:rsidTr="00960F19">
        <w:trPr>
          <w:trHeight w:val="2978"/>
        </w:trPr>
        <w:tc>
          <w:tcPr>
            <w:tcW w:w="540" w:type="dxa"/>
          </w:tcPr>
          <w:p w14:paraId="35CDAEA9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  <w:tc>
          <w:tcPr>
            <w:tcW w:w="2894" w:type="dxa"/>
            <w:gridSpan w:val="2"/>
          </w:tcPr>
          <w:p w14:paraId="0D36929C" w14:textId="0607F332" w:rsidR="00A84E27" w:rsidRDefault="006D579A" w:rsidP="00166F4D">
            <w:pPr>
              <w:pStyle w:val="Heading2"/>
              <w:rPr>
                <w:rFonts w:ascii="Aptos" w:hAnsi="Aptos"/>
              </w:rPr>
            </w:pPr>
            <w:r w:rsidRPr="006D579A">
              <w:rPr>
                <w:rFonts w:ascii="Aptos" w:hAnsi="Aptos"/>
                <w:b/>
                <w:bCs/>
                <w:sz w:val="18"/>
                <w:szCs w:val="24"/>
                <w:u w:val="single"/>
              </w:rPr>
              <w:t>SALESFORCE</w:t>
            </w:r>
            <w:r>
              <w:rPr>
                <w:rFonts w:ascii="Aptos" w:hAnsi="Aptos"/>
              </w:rPr>
              <w:t>:</w:t>
            </w:r>
          </w:p>
          <w:p w14:paraId="4A12DBF2" w14:textId="01008D3A" w:rsidR="00432B49" w:rsidRDefault="00432B49" w:rsidP="00166F4D">
            <w:pPr>
              <w:pStyle w:val="Heading2"/>
              <w:rPr>
                <w:rFonts w:ascii="Aptos" w:hAnsi="Aptos"/>
              </w:rPr>
            </w:pPr>
            <w:r w:rsidRPr="00432B49">
              <w:rPr>
                <w:rFonts w:ascii="Aptos" w:hAnsi="Aptos"/>
              </w:rPr>
              <w:t xml:space="preserve">Apex Programming </w:t>
            </w:r>
          </w:p>
          <w:p w14:paraId="03696C48" w14:textId="77777777" w:rsidR="00432B49" w:rsidRDefault="00432B49" w:rsidP="00166F4D">
            <w:pPr>
              <w:pStyle w:val="Heading2"/>
              <w:rPr>
                <w:rFonts w:ascii="Aptos" w:hAnsi="Aptos"/>
              </w:rPr>
            </w:pPr>
            <w:r w:rsidRPr="00432B49">
              <w:rPr>
                <w:rFonts w:ascii="Aptos" w:hAnsi="Aptos"/>
              </w:rPr>
              <w:t xml:space="preserve">Visualforce </w:t>
            </w:r>
          </w:p>
          <w:p w14:paraId="4191E57C" w14:textId="77777777" w:rsidR="00F948D9" w:rsidRDefault="00432B49" w:rsidP="00166F4D">
            <w:pPr>
              <w:pStyle w:val="Heading2"/>
              <w:rPr>
                <w:rFonts w:ascii="Aptos" w:hAnsi="Aptos"/>
              </w:rPr>
            </w:pPr>
            <w:r w:rsidRPr="00432B49">
              <w:rPr>
                <w:rFonts w:ascii="Aptos" w:hAnsi="Aptos"/>
              </w:rPr>
              <w:t>Lightning Components Salesforce Configuration</w:t>
            </w:r>
          </w:p>
          <w:p w14:paraId="4BF7D0CE" w14:textId="10F11F00" w:rsidR="00F948D9" w:rsidRDefault="00F948D9" w:rsidP="00166F4D">
            <w:pPr>
              <w:pStyle w:val="Heading2"/>
              <w:rPr>
                <w:rFonts w:ascii="Aptos" w:hAnsi="Aptos"/>
                <w:u w:val="single"/>
              </w:rPr>
            </w:pPr>
            <w:r w:rsidRPr="00F948D9">
              <w:rPr>
                <w:rFonts w:ascii="Aptos" w:hAnsi="Aptos"/>
                <w:b/>
                <w:bCs/>
                <w:sz w:val="18"/>
                <w:szCs w:val="24"/>
                <w:u w:val="single"/>
              </w:rPr>
              <w:t>PROGRAMMING LANGUAGES</w:t>
            </w:r>
            <w:r w:rsidRPr="00F948D9">
              <w:rPr>
                <w:rFonts w:ascii="Aptos" w:hAnsi="Aptos"/>
                <w:b/>
                <w:bCs/>
                <w:u w:val="single"/>
              </w:rPr>
              <w:t>:</w:t>
            </w:r>
            <w:r w:rsidR="00432B49" w:rsidRPr="00F948D9">
              <w:rPr>
                <w:rFonts w:ascii="Aptos" w:hAnsi="Aptos"/>
                <w:u w:val="single"/>
              </w:rPr>
              <w:t xml:space="preserve"> </w:t>
            </w:r>
          </w:p>
          <w:p w14:paraId="467C4CB9" w14:textId="03041C1A" w:rsidR="00F948D9" w:rsidRPr="000341A1" w:rsidRDefault="000341A1" w:rsidP="00F948D9">
            <w:pPr>
              <w:rPr>
                <w:rFonts w:ascii="Aptos" w:eastAsiaTheme="majorEastAsia" w:hAnsi="Aptos" w:cs="Times New Roman (Headings CS)"/>
                <w:szCs w:val="26"/>
              </w:rPr>
            </w:pPr>
            <w:r w:rsidRPr="000341A1">
              <w:rPr>
                <w:rFonts w:ascii="Aptos" w:eastAsiaTheme="majorEastAsia" w:hAnsi="Aptos" w:cs="Times New Roman (Headings CS)"/>
                <w:szCs w:val="26"/>
              </w:rPr>
              <w:t>Java</w:t>
            </w:r>
          </w:p>
          <w:p w14:paraId="7385200D" w14:textId="168D6AE4" w:rsidR="000341A1" w:rsidRPr="000341A1" w:rsidRDefault="000341A1" w:rsidP="00F948D9">
            <w:pPr>
              <w:rPr>
                <w:rFonts w:ascii="Aptos" w:eastAsiaTheme="majorEastAsia" w:hAnsi="Aptos" w:cs="Times New Roman (Headings CS)"/>
                <w:szCs w:val="26"/>
              </w:rPr>
            </w:pPr>
            <w:r w:rsidRPr="000341A1">
              <w:rPr>
                <w:rFonts w:ascii="Aptos" w:eastAsiaTheme="majorEastAsia" w:hAnsi="Aptos" w:cs="Times New Roman (Headings CS)"/>
                <w:szCs w:val="26"/>
              </w:rPr>
              <w:t>HTML</w:t>
            </w:r>
          </w:p>
          <w:p w14:paraId="25657F17" w14:textId="04CFC9D1" w:rsidR="000341A1" w:rsidRDefault="000341A1" w:rsidP="00F948D9">
            <w:pPr>
              <w:rPr>
                <w:rFonts w:ascii="Aptos" w:eastAsiaTheme="majorEastAsia" w:hAnsi="Aptos" w:cs="Times New Roman (Headings CS)"/>
                <w:szCs w:val="26"/>
              </w:rPr>
            </w:pPr>
            <w:r w:rsidRPr="000341A1">
              <w:rPr>
                <w:rFonts w:ascii="Aptos" w:eastAsiaTheme="majorEastAsia" w:hAnsi="Aptos" w:cs="Times New Roman (Headings CS)"/>
                <w:szCs w:val="26"/>
              </w:rPr>
              <w:t>Java</w:t>
            </w:r>
            <w:r w:rsidR="00DF17B0">
              <w:rPr>
                <w:rFonts w:ascii="Aptos" w:eastAsiaTheme="majorEastAsia" w:hAnsi="Aptos" w:cs="Times New Roman (Headings CS)"/>
                <w:szCs w:val="26"/>
              </w:rPr>
              <w:t>S</w:t>
            </w:r>
            <w:r w:rsidRPr="000341A1">
              <w:rPr>
                <w:rFonts w:ascii="Aptos" w:eastAsiaTheme="majorEastAsia" w:hAnsi="Aptos" w:cs="Times New Roman (Headings CS)"/>
                <w:szCs w:val="26"/>
              </w:rPr>
              <w:t>cript</w:t>
            </w:r>
          </w:p>
          <w:p w14:paraId="270EB25A" w14:textId="5373A763" w:rsidR="00DF17B0" w:rsidRDefault="00DF17B0" w:rsidP="00F948D9">
            <w:pPr>
              <w:rPr>
                <w:rFonts w:ascii="Aptos" w:eastAsiaTheme="majorEastAsia" w:hAnsi="Aptos" w:cs="Times New Roman (Headings CS)"/>
                <w:szCs w:val="26"/>
              </w:rPr>
            </w:pPr>
            <w:r w:rsidRPr="00DF17B0">
              <w:rPr>
                <w:rFonts w:ascii="Aptos" w:eastAsiaTheme="majorEastAsia" w:hAnsi="Aptos" w:cs="Times New Roman (Headings CS)"/>
                <w:b/>
                <w:bCs/>
                <w:sz w:val="18"/>
                <w:szCs w:val="24"/>
                <w:u w:val="single"/>
              </w:rPr>
              <w:t>DATABASES</w:t>
            </w:r>
            <w:r>
              <w:rPr>
                <w:rFonts w:ascii="Aptos" w:eastAsiaTheme="majorEastAsia" w:hAnsi="Aptos" w:cs="Times New Roman (Headings CS)"/>
                <w:szCs w:val="26"/>
              </w:rPr>
              <w:t>:</w:t>
            </w:r>
          </w:p>
          <w:p w14:paraId="122218F1" w14:textId="339E942F" w:rsidR="00DF17B0" w:rsidRDefault="00DF17B0" w:rsidP="00F948D9">
            <w:pPr>
              <w:rPr>
                <w:rFonts w:ascii="Aptos" w:eastAsiaTheme="majorEastAsia" w:hAnsi="Aptos" w:cs="Times New Roman (Headings CS)"/>
                <w:szCs w:val="26"/>
              </w:rPr>
            </w:pPr>
            <w:r>
              <w:rPr>
                <w:rFonts w:ascii="Aptos" w:eastAsiaTheme="majorEastAsia" w:hAnsi="Aptos" w:cs="Times New Roman (Headings CS)"/>
                <w:szCs w:val="26"/>
              </w:rPr>
              <w:t>SQL</w:t>
            </w:r>
          </w:p>
          <w:p w14:paraId="6B69D1CA" w14:textId="4F47FA53" w:rsidR="00DF17B0" w:rsidRDefault="00035FE1" w:rsidP="00F948D9">
            <w:pPr>
              <w:rPr>
                <w:rFonts w:ascii="Aptos" w:eastAsiaTheme="majorEastAsia" w:hAnsi="Aptos" w:cs="Times New Roman (Headings CS)"/>
                <w:b/>
                <w:bCs/>
                <w:sz w:val="18"/>
                <w:szCs w:val="24"/>
                <w:u w:val="single"/>
              </w:rPr>
            </w:pPr>
            <w:r w:rsidRPr="00035FE1">
              <w:rPr>
                <w:rFonts w:ascii="Aptos" w:eastAsiaTheme="majorEastAsia" w:hAnsi="Aptos" w:cs="Times New Roman (Headings CS)"/>
                <w:b/>
                <w:bCs/>
                <w:sz w:val="18"/>
                <w:szCs w:val="24"/>
                <w:u w:val="single"/>
              </w:rPr>
              <w:t>WEB SERVICES:</w:t>
            </w:r>
          </w:p>
          <w:p w14:paraId="1F617906" w14:textId="3BD0A0B7" w:rsidR="00035FE1" w:rsidRPr="00B50D3D" w:rsidRDefault="00035FE1" w:rsidP="00F948D9">
            <w:pPr>
              <w:rPr>
                <w:rFonts w:ascii="Aptos" w:eastAsiaTheme="majorEastAsia" w:hAnsi="Aptos" w:cs="Times New Roman (Headings CS)"/>
                <w:szCs w:val="26"/>
              </w:rPr>
            </w:pPr>
            <w:r w:rsidRPr="00B50D3D">
              <w:rPr>
                <w:rFonts w:ascii="Aptos" w:eastAsiaTheme="majorEastAsia" w:hAnsi="Aptos" w:cs="Times New Roman (Headings CS)"/>
                <w:szCs w:val="26"/>
              </w:rPr>
              <w:t>REST</w:t>
            </w:r>
          </w:p>
          <w:p w14:paraId="50AD2238" w14:textId="02C389AF" w:rsidR="00035FE1" w:rsidRPr="00B50D3D" w:rsidRDefault="00035FE1" w:rsidP="00F948D9">
            <w:pPr>
              <w:rPr>
                <w:rFonts w:ascii="Aptos" w:eastAsiaTheme="majorEastAsia" w:hAnsi="Aptos" w:cs="Times New Roman (Headings CS)"/>
                <w:szCs w:val="26"/>
              </w:rPr>
            </w:pPr>
            <w:r w:rsidRPr="00B50D3D">
              <w:rPr>
                <w:rFonts w:ascii="Aptos" w:eastAsiaTheme="majorEastAsia" w:hAnsi="Aptos" w:cs="Times New Roman (Headings CS)"/>
                <w:szCs w:val="26"/>
              </w:rPr>
              <w:t>JSON</w:t>
            </w:r>
          </w:p>
          <w:p w14:paraId="5CE46391" w14:textId="77777777" w:rsidR="00B95CC2" w:rsidRDefault="00B95CC2" w:rsidP="00B95CC2"/>
          <w:p w14:paraId="226383F9" w14:textId="77777777" w:rsidR="000E3E9D" w:rsidRDefault="000E3E9D" w:rsidP="00B95CC2"/>
          <w:p w14:paraId="1EF9C53D" w14:textId="77777777" w:rsidR="000E3E9D" w:rsidRDefault="000E3E9D" w:rsidP="00B95CC2"/>
          <w:p w14:paraId="6556F231" w14:textId="77777777" w:rsidR="000E3E9D" w:rsidRDefault="000E3E9D" w:rsidP="00B95CC2"/>
          <w:p w14:paraId="118E0627" w14:textId="77777777" w:rsidR="00960F19" w:rsidRDefault="00B95CC2" w:rsidP="00960F19">
            <w:pPr>
              <w:pStyle w:val="Heading1"/>
              <w:rPr>
                <w:rFonts w:ascii="Aptos" w:hAnsi="Aptos"/>
              </w:rPr>
            </w:pPr>
            <w:r w:rsidRPr="00960F19">
              <w:rPr>
                <w:rFonts w:ascii="Aptos" w:hAnsi="Aptos"/>
              </w:rPr>
              <w:t>CERTIFICATIONS</w:t>
            </w:r>
          </w:p>
          <w:p w14:paraId="3D2AC75B" w14:textId="246D2782" w:rsidR="00947818" w:rsidRPr="00947818" w:rsidRDefault="00947818" w:rsidP="00947818">
            <w:r>
              <w:t>_________________</w:t>
            </w:r>
          </w:p>
          <w:p w14:paraId="747E3A60" w14:textId="4314D722" w:rsidR="00B95CC2" w:rsidRPr="00960F19" w:rsidRDefault="00B95CC2" w:rsidP="00960F19">
            <w:pPr>
              <w:pStyle w:val="Heading1"/>
              <w:rPr>
                <w:rFonts w:ascii="Aptos" w:hAnsi="Aptos"/>
              </w:rPr>
            </w:pPr>
            <w:r w:rsidRPr="00960F19">
              <w:rPr>
                <w:rFonts w:ascii="Aptos" w:hAnsi="Aptos"/>
              </w:rPr>
              <w:t xml:space="preserve"> </w:t>
            </w:r>
          </w:p>
          <w:p w14:paraId="72D32FBC" w14:textId="77777777" w:rsidR="00B95CC2" w:rsidRPr="00960F19" w:rsidRDefault="00B95CC2" w:rsidP="00960F19">
            <w:pPr>
              <w:pStyle w:val="Heading2"/>
              <w:rPr>
                <w:rFonts w:ascii="Aptos" w:hAnsi="Aptos"/>
              </w:rPr>
            </w:pPr>
            <w:r w:rsidRPr="00960F19">
              <w:rPr>
                <w:rFonts w:ascii="Aptos" w:hAnsi="Aptos"/>
              </w:rPr>
              <w:t>Salesforce certified administrator</w:t>
            </w:r>
          </w:p>
          <w:p w14:paraId="3E924E4A" w14:textId="1F75B8BD" w:rsidR="00960F19" w:rsidRDefault="00960F19" w:rsidP="00960F19">
            <w:pPr>
              <w:pStyle w:val="Heading2"/>
              <w:rPr>
                <w:rFonts w:ascii="Aptos" w:hAnsi="Aptos"/>
              </w:rPr>
            </w:pPr>
            <w:r>
              <w:rPr>
                <w:rFonts w:ascii="Aptos" w:hAnsi="Aptos"/>
              </w:rPr>
              <w:t>Salesforce certified</w:t>
            </w:r>
            <w:r w:rsidR="00B95CC2" w:rsidRPr="00960F19">
              <w:rPr>
                <w:rFonts w:ascii="Aptos" w:hAnsi="Aptos"/>
              </w:rPr>
              <w:t xml:space="preserve"> App Builder </w:t>
            </w:r>
          </w:p>
          <w:p w14:paraId="019B3DEE" w14:textId="51A9BAE1" w:rsidR="00B95CC2" w:rsidRDefault="00B95CC2" w:rsidP="00960F19">
            <w:pPr>
              <w:pStyle w:val="Heading2"/>
              <w:rPr>
                <w:rFonts w:ascii="Aptos" w:hAnsi="Aptos"/>
              </w:rPr>
            </w:pPr>
            <w:r w:rsidRPr="00960F19">
              <w:rPr>
                <w:rFonts w:ascii="Aptos" w:hAnsi="Aptos"/>
              </w:rPr>
              <w:t>Salesforce certified Platform</w:t>
            </w:r>
            <w:r w:rsidR="00960F19">
              <w:rPr>
                <w:rFonts w:ascii="Aptos" w:hAnsi="Aptos"/>
              </w:rPr>
              <w:t xml:space="preserve"> </w:t>
            </w:r>
            <w:r w:rsidRPr="00960F19">
              <w:rPr>
                <w:rFonts w:ascii="Aptos" w:hAnsi="Aptos"/>
              </w:rPr>
              <w:t>Developer 1</w:t>
            </w:r>
          </w:p>
          <w:p w14:paraId="0BAEBFAF" w14:textId="77777777" w:rsidR="00617F47" w:rsidRDefault="00617F47" w:rsidP="00617F47"/>
          <w:p w14:paraId="6D4A8EE7" w14:textId="77777777" w:rsidR="00617F47" w:rsidRDefault="00617F47" w:rsidP="00617F47"/>
          <w:p w14:paraId="76889645" w14:textId="77777777" w:rsidR="000E3E9D" w:rsidRDefault="000E3E9D" w:rsidP="00617F47"/>
          <w:p w14:paraId="3A079A5E" w14:textId="77777777" w:rsidR="000E3E9D" w:rsidRDefault="000E3E9D" w:rsidP="00617F47"/>
          <w:p w14:paraId="05AC7DC2" w14:textId="77777777" w:rsidR="000E3E9D" w:rsidRDefault="000E3E9D" w:rsidP="00617F47"/>
          <w:p w14:paraId="3DF6C56E" w14:textId="77777777" w:rsidR="000E3E9D" w:rsidRPr="00617F47" w:rsidRDefault="000E3E9D" w:rsidP="00617F47"/>
          <w:p w14:paraId="4971B5C4" w14:textId="18F34243" w:rsidR="00617F47" w:rsidRDefault="00B101C8" w:rsidP="00617F47">
            <w:pPr>
              <w:pStyle w:val="Heading1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ongoing </w:t>
            </w:r>
            <w:r w:rsidR="00C152CD">
              <w:rPr>
                <w:rFonts w:ascii="Aptos" w:hAnsi="Aptos"/>
              </w:rPr>
              <w:t>professional development</w:t>
            </w:r>
          </w:p>
          <w:p w14:paraId="2A570848" w14:textId="77777777" w:rsidR="00617F47" w:rsidRPr="00947818" w:rsidRDefault="00617F47" w:rsidP="00617F47">
            <w:r>
              <w:t>_________________</w:t>
            </w:r>
          </w:p>
          <w:p w14:paraId="67E57118" w14:textId="77777777" w:rsidR="00617F47" w:rsidRPr="00960F19" w:rsidRDefault="00617F47" w:rsidP="00617F47">
            <w:pPr>
              <w:pStyle w:val="Heading1"/>
              <w:rPr>
                <w:rFonts w:ascii="Aptos" w:hAnsi="Aptos"/>
              </w:rPr>
            </w:pPr>
            <w:r w:rsidRPr="00960F19">
              <w:rPr>
                <w:rFonts w:ascii="Aptos" w:hAnsi="Aptos"/>
              </w:rPr>
              <w:t xml:space="preserve"> </w:t>
            </w:r>
          </w:p>
          <w:p w14:paraId="36231A67" w14:textId="7EF63121" w:rsidR="003D3A3A" w:rsidRDefault="003D3A3A" w:rsidP="00617F47">
            <w:pPr>
              <w:pStyle w:val="Heading2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Platform Developer </w:t>
            </w:r>
            <w:r w:rsidR="004558F8">
              <w:rPr>
                <w:rFonts w:ascii="Aptos" w:hAnsi="Aptos"/>
              </w:rPr>
              <w:t>2</w:t>
            </w:r>
          </w:p>
          <w:p w14:paraId="1AF17B6A" w14:textId="6D981BAB" w:rsidR="003D3A3A" w:rsidRPr="003D3A3A" w:rsidRDefault="003D3A3A" w:rsidP="003D3A3A">
            <w:r w:rsidRPr="003D3A3A">
              <w:rPr>
                <w:rFonts w:ascii="Aptos" w:eastAsiaTheme="majorEastAsia" w:hAnsi="Aptos" w:cs="Times New Roman (Headings CS)"/>
                <w:szCs w:val="26"/>
              </w:rPr>
              <w:t>Python</w:t>
            </w:r>
          </w:p>
          <w:p w14:paraId="134D1BDE" w14:textId="1A55A4D3" w:rsidR="00726F52" w:rsidRPr="00726F52" w:rsidRDefault="00726F52" w:rsidP="00726F52"/>
          <w:p w14:paraId="65901DFC" w14:textId="77777777" w:rsidR="00960F19" w:rsidRPr="00960F19" w:rsidRDefault="00960F19" w:rsidP="00960F19">
            <w:pPr>
              <w:pStyle w:val="Heading2"/>
              <w:rPr>
                <w:rFonts w:ascii="Aptos" w:hAnsi="Aptos"/>
              </w:rPr>
            </w:pPr>
          </w:p>
          <w:p w14:paraId="0A5855E6" w14:textId="3E454B60" w:rsidR="00B95CC2" w:rsidRPr="00B95CC2" w:rsidRDefault="00B95CC2" w:rsidP="00B95CC2"/>
        </w:tc>
        <w:tc>
          <w:tcPr>
            <w:tcW w:w="976" w:type="dxa"/>
          </w:tcPr>
          <w:p w14:paraId="79E4056F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  <w:tc>
          <w:tcPr>
            <w:tcW w:w="5906" w:type="dxa"/>
            <w:gridSpan w:val="5"/>
            <w:vMerge w:val="restart"/>
          </w:tcPr>
          <w:p w14:paraId="42E3F66D" w14:textId="77777777" w:rsidR="00E224A5" w:rsidRPr="00E224A5" w:rsidRDefault="00E224A5" w:rsidP="00311ACA">
            <w:pPr>
              <w:pStyle w:val="Heading3"/>
              <w:spacing w:line="240" w:lineRule="auto"/>
              <w:rPr>
                <w:rFonts w:ascii="Aptos" w:hAnsi="Aptos"/>
                <w:b w:val="0"/>
                <w:bCs/>
              </w:rPr>
            </w:pPr>
            <w:r w:rsidRPr="00E224A5">
              <w:rPr>
                <w:rFonts w:ascii="Aptos" w:hAnsi="Aptos"/>
                <w:b w:val="0"/>
                <w:bCs/>
              </w:rPr>
              <w:t xml:space="preserve">Salesforce Support Engineer </w:t>
            </w:r>
          </w:p>
          <w:p w14:paraId="39A2467D" w14:textId="77777777" w:rsidR="00083596" w:rsidRDefault="00E224A5" w:rsidP="00311ACA">
            <w:pPr>
              <w:pStyle w:val="Heading3"/>
              <w:spacing w:line="240" w:lineRule="auto"/>
            </w:pPr>
            <w:r>
              <w:t>Two21 | Sep 2022- Dec 2022</w:t>
            </w:r>
          </w:p>
          <w:p w14:paraId="070B3443" w14:textId="77777777" w:rsidR="00083596" w:rsidRPr="00083596" w:rsidRDefault="00083596" w:rsidP="00AA2B09">
            <w:pPr>
              <w:pStyle w:val="Heading3"/>
              <w:numPr>
                <w:ilvl w:val="0"/>
                <w:numId w:val="9"/>
              </w:numPr>
              <w:rPr>
                <w:rFonts w:ascii="Aptos" w:hAnsi="Aptos"/>
                <w:b w:val="0"/>
                <w:bCs/>
              </w:rPr>
            </w:pPr>
            <w:r w:rsidRPr="00083596">
              <w:rPr>
                <w:rFonts w:ascii="Aptos" w:hAnsi="Aptos"/>
                <w:b w:val="0"/>
                <w:bCs/>
              </w:rPr>
              <w:t xml:space="preserve">Assisted the team with the kick-off meetings and initial configuration and customization setup of new projects. </w:t>
            </w:r>
          </w:p>
          <w:p w14:paraId="6AC98AD0" w14:textId="4B4EFD03" w:rsidR="00083596" w:rsidRPr="00083596" w:rsidRDefault="00083596" w:rsidP="00AA2B09">
            <w:pPr>
              <w:pStyle w:val="Heading3"/>
              <w:numPr>
                <w:ilvl w:val="0"/>
                <w:numId w:val="9"/>
              </w:numPr>
              <w:rPr>
                <w:rFonts w:ascii="Aptos" w:hAnsi="Aptos"/>
                <w:b w:val="0"/>
                <w:bCs/>
              </w:rPr>
            </w:pPr>
            <w:r w:rsidRPr="00083596">
              <w:rPr>
                <w:rFonts w:ascii="Aptos" w:hAnsi="Aptos"/>
                <w:b w:val="0"/>
                <w:bCs/>
              </w:rPr>
              <w:t xml:space="preserve">Assisted with the development and implementation of Salesforce </w:t>
            </w:r>
            <w:r w:rsidR="00251B3E" w:rsidRPr="00083596">
              <w:rPr>
                <w:rFonts w:ascii="Aptos" w:hAnsi="Aptos"/>
                <w:b w:val="0"/>
                <w:bCs/>
              </w:rPr>
              <w:t>applications.</w:t>
            </w:r>
          </w:p>
          <w:p w14:paraId="1EB1ECD1" w14:textId="70AAF3DA" w:rsidR="00083596" w:rsidRPr="00083596" w:rsidRDefault="00083596" w:rsidP="00AA2B09">
            <w:pPr>
              <w:pStyle w:val="Heading3"/>
              <w:numPr>
                <w:ilvl w:val="0"/>
                <w:numId w:val="9"/>
              </w:numPr>
              <w:rPr>
                <w:rFonts w:ascii="Aptos" w:hAnsi="Aptos"/>
                <w:b w:val="0"/>
                <w:bCs/>
              </w:rPr>
            </w:pPr>
            <w:r w:rsidRPr="00083596">
              <w:rPr>
                <w:rFonts w:ascii="Aptos" w:hAnsi="Aptos"/>
                <w:b w:val="0"/>
                <w:bCs/>
              </w:rPr>
              <w:t xml:space="preserve"> Manage customer accounts and provide ongoing </w:t>
            </w:r>
            <w:r w:rsidR="00251B3E" w:rsidRPr="00083596">
              <w:rPr>
                <w:rFonts w:ascii="Aptos" w:hAnsi="Aptos"/>
                <w:b w:val="0"/>
                <w:bCs/>
              </w:rPr>
              <w:t>support.</w:t>
            </w:r>
            <w:r w:rsidRPr="00083596">
              <w:rPr>
                <w:rFonts w:ascii="Aptos" w:hAnsi="Aptos"/>
                <w:b w:val="0"/>
                <w:bCs/>
              </w:rPr>
              <w:t xml:space="preserve"> </w:t>
            </w:r>
          </w:p>
          <w:p w14:paraId="0D336DAB" w14:textId="4D21F8B4" w:rsidR="00083596" w:rsidRPr="00083596" w:rsidRDefault="00083596" w:rsidP="00AA2B09">
            <w:pPr>
              <w:pStyle w:val="Heading3"/>
              <w:numPr>
                <w:ilvl w:val="0"/>
                <w:numId w:val="9"/>
              </w:numPr>
              <w:rPr>
                <w:rFonts w:ascii="Aptos" w:hAnsi="Aptos"/>
                <w:b w:val="0"/>
                <w:bCs/>
              </w:rPr>
            </w:pPr>
            <w:r w:rsidRPr="00083596">
              <w:rPr>
                <w:rFonts w:ascii="Aptos" w:hAnsi="Aptos"/>
                <w:b w:val="0"/>
                <w:bCs/>
              </w:rPr>
              <w:t xml:space="preserve">Generated reports and </w:t>
            </w:r>
            <w:r w:rsidR="00251B3E" w:rsidRPr="00083596">
              <w:rPr>
                <w:rFonts w:ascii="Aptos" w:hAnsi="Aptos"/>
                <w:b w:val="0"/>
                <w:bCs/>
              </w:rPr>
              <w:t>analyzed</w:t>
            </w:r>
            <w:r w:rsidRPr="00083596">
              <w:rPr>
                <w:rFonts w:ascii="Aptos" w:hAnsi="Aptos"/>
                <w:b w:val="0"/>
                <w:bCs/>
              </w:rPr>
              <w:t xml:space="preserve"> data to identify trends and make recommendations for </w:t>
            </w:r>
            <w:r w:rsidR="00251B3E" w:rsidRPr="00083596">
              <w:rPr>
                <w:rFonts w:ascii="Aptos" w:hAnsi="Aptos"/>
                <w:b w:val="0"/>
                <w:bCs/>
              </w:rPr>
              <w:t>improvement.</w:t>
            </w:r>
          </w:p>
          <w:p w14:paraId="5238445D" w14:textId="638CBF5D" w:rsidR="00083596" w:rsidRPr="00083596" w:rsidRDefault="00083596" w:rsidP="00AA2B09">
            <w:pPr>
              <w:pStyle w:val="Heading3"/>
              <w:numPr>
                <w:ilvl w:val="0"/>
                <w:numId w:val="9"/>
              </w:numPr>
              <w:rPr>
                <w:rFonts w:ascii="Aptos" w:hAnsi="Aptos"/>
                <w:b w:val="0"/>
                <w:bCs/>
              </w:rPr>
            </w:pPr>
            <w:r w:rsidRPr="00083596">
              <w:rPr>
                <w:rFonts w:ascii="Aptos" w:hAnsi="Aptos"/>
                <w:b w:val="0"/>
                <w:bCs/>
              </w:rPr>
              <w:t xml:space="preserve"> Trained to integrate </w:t>
            </w:r>
            <w:r w:rsidR="00EE6E01">
              <w:rPr>
                <w:rFonts w:ascii="Aptos" w:hAnsi="Aptos"/>
                <w:b w:val="0"/>
                <w:bCs/>
              </w:rPr>
              <w:t>Salesforce</w:t>
            </w:r>
            <w:r w:rsidRPr="00083596">
              <w:rPr>
                <w:rFonts w:ascii="Aptos" w:hAnsi="Aptos"/>
                <w:b w:val="0"/>
                <w:bCs/>
              </w:rPr>
              <w:t xml:space="preserve"> with </w:t>
            </w:r>
            <w:r w:rsidR="00EE6E01">
              <w:rPr>
                <w:rFonts w:ascii="Aptos" w:hAnsi="Aptos"/>
                <w:b w:val="0"/>
                <w:bCs/>
              </w:rPr>
              <w:t>third-party</w:t>
            </w:r>
            <w:r w:rsidRPr="00083596">
              <w:rPr>
                <w:rFonts w:ascii="Aptos" w:hAnsi="Aptos"/>
                <w:b w:val="0"/>
                <w:bCs/>
              </w:rPr>
              <w:t xml:space="preserve"> applications using </w:t>
            </w:r>
            <w:r>
              <w:rPr>
                <w:rFonts w:ascii="Aptos" w:hAnsi="Aptos"/>
                <w:b w:val="0"/>
                <w:bCs/>
              </w:rPr>
              <w:t>Salesforce</w:t>
            </w:r>
            <w:r w:rsidRPr="00083596">
              <w:rPr>
                <w:rFonts w:ascii="Aptos" w:hAnsi="Aptos"/>
                <w:b w:val="0"/>
                <w:bCs/>
              </w:rPr>
              <w:t xml:space="preserve"> </w:t>
            </w:r>
            <w:r w:rsidR="00251B3E" w:rsidRPr="00083596">
              <w:rPr>
                <w:rFonts w:ascii="Aptos" w:hAnsi="Aptos"/>
                <w:b w:val="0"/>
                <w:bCs/>
              </w:rPr>
              <w:t>tools.</w:t>
            </w:r>
          </w:p>
          <w:p w14:paraId="0969E5A8" w14:textId="34BA8EDB" w:rsidR="00166F4D" w:rsidRPr="00083596" w:rsidRDefault="00083596" w:rsidP="00AA2B09">
            <w:pPr>
              <w:pStyle w:val="Heading3"/>
              <w:numPr>
                <w:ilvl w:val="0"/>
                <w:numId w:val="9"/>
              </w:numPr>
              <w:rPr>
                <w:rFonts w:ascii="Aptos" w:hAnsi="Aptos"/>
                <w:b w:val="0"/>
                <w:bCs/>
              </w:rPr>
            </w:pPr>
            <w:r w:rsidRPr="00083596">
              <w:rPr>
                <w:rFonts w:ascii="Aptos" w:hAnsi="Aptos"/>
                <w:b w:val="0"/>
                <w:bCs/>
              </w:rPr>
              <w:t xml:space="preserve"> Pursue relevant Salesforce certifications to enhance </w:t>
            </w:r>
            <w:r w:rsidR="00251B3E" w:rsidRPr="00083596">
              <w:rPr>
                <w:rFonts w:ascii="Aptos" w:hAnsi="Aptos"/>
                <w:b w:val="0"/>
                <w:bCs/>
              </w:rPr>
              <w:t>expertise.</w:t>
            </w:r>
          </w:p>
          <w:p w14:paraId="3E9C248A" w14:textId="77777777" w:rsidR="00166F4D" w:rsidRPr="00CE4454" w:rsidRDefault="00166F4D" w:rsidP="00166F4D">
            <w:pPr>
              <w:rPr>
                <w:rFonts w:ascii="Aptos" w:hAnsi="Aptos"/>
              </w:rPr>
            </w:pPr>
          </w:p>
          <w:p w14:paraId="28FB8DFC" w14:textId="209B2870" w:rsidR="004B3C2D" w:rsidRDefault="004B3C2D" w:rsidP="00311ACA">
            <w:pPr>
              <w:pStyle w:val="Heading2"/>
              <w:spacing w:line="240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Salesforce Admin</w:t>
            </w:r>
          </w:p>
          <w:p w14:paraId="55BEF795" w14:textId="6979FF5F" w:rsidR="004B3C2D" w:rsidRDefault="004B3C2D" w:rsidP="004B3C2D">
            <w:pPr>
              <w:rPr>
                <w:rFonts w:asciiTheme="majorHAnsi" w:eastAsiaTheme="majorEastAsia" w:hAnsiTheme="majorHAnsi" w:cstheme="majorBidi"/>
                <w:b/>
                <w:szCs w:val="24"/>
              </w:rPr>
            </w:pPr>
            <w:r w:rsidRPr="005865D4">
              <w:rPr>
                <w:rFonts w:asciiTheme="majorHAnsi" w:eastAsiaTheme="majorEastAsia" w:hAnsiTheme="majorHAnsi" w:cstheme="majorBidi"/>
                <w:b/>
                <w:szCs w:val="24"/>
              </w:rPr>
              <w:t xml:space="preserve">MISC Global, </w:t>
            </w:r>
            <w:r w:rsidR="005865D4" w:rsidRPr="005865D4">
              <w:rPr>
                <w:rFonts w:asciiTheme="majorHAnsi" w:eastAsiaTheme="majorEastAsia" w:hAnsiTheme="majorHAnsi" w:cstheme="majorBidi"/>
                <w:b/>
                <w:szCs w:val="24"/>
              </w:rPr>
              <w:t>International</w:t>
            </w:r>
            <w:r w:rsidR="005865D4">
              <w:rPr>
                <w:rFonts w:asciiTheme="majorHAnsi" w:eastAsiaTheme="majorEastAsia" w:hAnsiTheme="majorHAnsi" w:cstheme="majorBidi"/>
                <w:b/>
                <w:szCs w:val="24"/>
              </w:rPr>
              <w:t xml:space="preserve"> | 20</w:t>
            </w:r>
            <w:r w:rsidR="00FB6B50">
              <w:rPr>
                <w:rFonts w:asciiTheme="majorHAnsi" w:eastAsiaTheme="majorEastAsia" w:hAnsiTheme="majorHAnsi" w:cstheme="majorBidi"/>
                <w:b/>
                <w:szCs w:val="24"/>
              </w:rPr>
              <w:t>19 – 2021</w:t>
            </w:r>
          </w:p>
          <w:p w14:paraId="6B74ABBF" w14:textId="77777777" w:rsidR="00CF07A1" w:rsidRDefault="00CF07A1" w:rsidP="00AA2B09">
            <w:pPr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b/>
                <w:szCs w:val="24"/>
              </w:rPr>
            </w:pPr>
            <w:r w:rsidRPr="00CF07A1">
              <w:rPr>
                <w:rFonts w:ascii="Aptos" w:eastAsiaTheme="majorEastAsia" w:hAnsi="Aptos" w:cstheme="majorBidi"/>
                <w:bCs/>
                <w:szCs w:val="24"/>
              </w:rPr>
              <w:t>Customized Salesforce objects, fields, page layouts, and record types to align with business processes</w:t>
            </w:r>
            <w:r w:rsidRPr="00CF07A1">
              <w:rPr>
                <w:rFonts w:asciiTheme="majorHAnsi" w:eastAsiaTheme="majorEastAsia" w:hAnsiTheme="majorHAnsi" w:cstheme="majorBidi"/>
                <w:b/>
                <w:szCs w:val="24"/>
              </w:rPr>
              <w:t>.</w:t>
            </w:r>
          </w:p>
          <w:p w14:paraId="5F1381C9" w14:textId="77777777" w:rsidR="00205D4C" w:rsidRPr="00AA2B09" w:rsidRDefault="00205D4C" w:rsidP="00AA2B09">
            <w:pPr>
              <w:pStyle w:val="ListParagraph"/>
              <w:numPr>
                <w:ilvl w:val="0"/>
                <w:numId w:val="9"/>
              </w:numPr>
              <w:rPr>
                <w:rFonts w:ascii="Aptos" w:eastAsiaTheme="majorEastAsia" w:hAnsi="Aptos" w:cstheme="majorBidi"/>
                <w:bCs/>
                <w:szCs w:val="24"/>
              </w:rPr>
            </w:pPr>
            <w:r w:rsidRPr="00AA2B09">
              <w:rPr>
                <w:rFonts w:ascii="Aptos" w:eastAsiaTheme="majorEastAsia" w:hAnsi="Aptos" w:cstheme="majorBidi"/>
                <w:bCs/>
                <w:szCs w:val="24"/>
              </w:rPr>
              <w:t>Developed strategies to drive user adoption and engagement with Salesforce.</w:t>
            </w:r>
          </w:p>
          <w:p w14:paraId="515C1E0B" w14:textId="77777777" w:rsidR="00205D4C" w:rsidRPr="00AA2B09" w:rsidRDefault="00205D4C" w:rsidP="00AA2B09">
            <w:pPr>
              <w:pStyle w:val="ListParagraph"/>
              <w:numPr>
                <w:ilvl w:val="0"/>
                <w:numId w:val="9"/>
              </w:numPr>
              <w:rPr>
                <w:rFonts w:ascii="Aptos" w:eastAsiaTheme="majorEastAsia" w:hAnsi="Aptos" w:cstheme="majorBidi"/>
                <w:bCs/>
                <w:szCs w:val="24"/>
              </w:rPr>
            </w:pPr>
            <w:r w:rsidRPr="00AA2B09">
              <w:rPr>
                <w:rFonts w:ascii="Aptos" w:eastAsiaTheme="majorEastAsia" w:hAnsi="Aptos" w:cstheme="majorBidi"/>
                <w:bCs/>
                <w:szCs w:val="24"/>
              </w:rPr>
              <w:t>Managed the rollout of new features and updates, ensuring minimal disruption and effective communication.</w:t>
            </w:r>
          </w:p>
          <w:p w14:paraId="1A72FF7E" w14:textId="7084C4E5" w:rsidR="00CF07A1" w:rsidRPr="00AA2B09" w:rsidRDefault="00C35A64" w:rsidP="00AA2B09">
            <w:pPr>
              <w:numPr>
                <w:ilvl w:val="0"/>
                <w:numId w:val="9"/>
              </w:numPr>
              <w:rPr>
                <w:rFonts w:ascii="Aptos" w:eastAsiaTheme="majorEastAsia" w:hAnsi="Aptos" w:cstheme="majorBidi"/>
                <w:bCs/>
                <w:szCs w:val="24"/>
              </w:rPr>
            </w:pPr>
            <w:r w:rsidRPr="00AA2B09">
              <w:rPr>
                <w:rFonts w:ascii="Aptos" w:eastAsiaTheme="majorEastAsia" w:hAnsi="Aptos" w:cstheme="majorBidi"/>
                <w:bCs/>
                <w:szCs w:val="24"/>
              </w:rPr>
              <w:t>Ensured data integrity through regular data cleansing and management using tools like Data Loader</w:t>
            </w:r>
          </w:p>
          <w:p w14:paraId="5E03930B" w14:textId="77777777" w:rsidR="00AA2B09" w:rsidRPr="00AA2B09" w:rsidRDefault="00AA2B09" w:rsidP="00AA2B09">
            <w:pPr>
              <w:numPr>
                <w:ilvl w:val="0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Aptos" w:eastAsiaTheme="majorEastAsia" w:hAnsi="Aptos" w:cstheme="majorBidi"/>
                <w:bCs/>
                <w:szCs w:val="24"/>
              </w:rPr>
            </w:pPr>
            <w:r w:rsidRPr="00AA2B09">
              <w:rPr>
                <w:rFonts w:ascii="Aptos" w:eastAsiaTheme="majorEastAsia" w:hAnsi="Aptos" w:cstheme="majorBidi"/>
                <w:bCs/>
                <w:szCs w:val="24"/>
              </w:rPr>
              <w:t>Created custom reports and dashboards to provide actionable insights to sales, service, and management teams.</w:t>
            </w:r>
          </w:p>
          <w:p w14:paraId="6FEA3A3F" w14:textId="77777777" w:rsidR="00E7649E" w:rsidRPr="00E7649E" w:rsidRDefault="00E7649E" w:rsidP="00E7649E">
            <w:pPr>
              <w:numPr>
                <w:ilvl w:val="0"/>
                <w:numId w:val="9"/>
              </w:numPr>
              <w:rPr>
                <w:rFonts w:ascii="Aptos" w:eastAsiaTheme="majorEastAsia" w:hAnsi="Aptos" w:cstheme="majorBidi"/>
                <w:bCs/>
                <w:szCs w:val="24"/>
              </w:rPr>
            </w:pPr>
            <w:r w:rsidRPr="00E7649E">
              <w:rPr>
                <w:rFonts w:ascii="Aptos" w:eastAsiaTheme="majorEastAsia" w:hAnsi="Aptos" w:cstheme="majorBidi"/>
                <w:bCs/>
                <w:szCs w:val="24"/>
              </w:rPr>
              <w:lastRenderedPageBreak/>
              <w:t>Developed and delivered training programs for new users and created training materials.</w:t>
            </w:r>
          </w:p>
          <w:p w14:paraId="07C978C1" w14:textId="77777777" w:rsidR="00E7649E" w:rsidRDefault="00E7649E" w:rsidP="00E7649E">
            <w:pPr>
              <w:numPr>
                <w:ilvl w:val="0"/>
                <w:numId w:val="9"/>
              </w:numPr>
              <w:rPr>
                <w:rFonts w:ascii="Aptos" w:eastAsiaTheme="majorEastAsia" w:hAnsi="Aptos" w:cstheme="majorBidi"/>
                <w:bCs/>
                <w:szCs w:val="24"/>
              </w:rPr>
            </w:pPr>
            <w:r w:rsidRPr="00E7649E">
              <w:rPr>
                <w:rFonts w:ascii="Aptos" w:eastAsiaTheme="majorEastAsia" w:hAnsi="Aptos" w:cstheme="majorBidi"/>
                <w:bCs/>
                <w:szCs w:val="24"/>
              </w:rPr>
              <w:t>Provided ongoing support and implemented enhancements based on user feedback.</w:t>
            </w:r>
          </w:p>
          <w:p w14:paraId="127B6DC6" w14:textId="495C5DDB" w:rsidR="00402D03" w:rsidRPr="00402D03" w:rsidRDefault="00402D03" w:rsidP="00402D03">
            <w:pPr>
              <w:numPr>
                <w:ilvl w:val="0"/>
                <w:numId w:val="9"/>
              </w:numPr>
              <w:rPr>
                <w:rFonts w:ascii="Aptos" w:eastAsiaTheme="majorEastAsia" w:hAnsi="Aptos" w:cstheme="majorBidi"/>
                <w:bCs/>
                <w:szCs w:val="24"/>
              </w:rPr>
            </w:pPr>
            <w:r w:rsidRPr="00402D03">
              <w:rPr>
                <w:rFonts w:ascii="Aptos" w:eastAsiaTheme="majorEastAsia" w:hAnsi="Aptos" w:cstheme="majorBidi"/>
                <w:bCs/>
                <w:szCs w:val="24"/>
              </w:rPr>
              <w:t>Managed data entry and ensured data accuracy within the Salesforce platform.</w:t>
            </w:r>
          </w:p>
          <w:p w14:paraId="5B7FE08B" w14:textId="6A7B19EA" w:rsidR="00402D03" w:rsidRPr="00E7649E" w:rsidRDefault="00402D03" w:rsidP="00402D03">
            <w:pPr>
              <w:numPr>
                <w:ilvl w:val="0"/>
                <w:numId w:val="9"/>
              </w:numPr>
              <w:rPr>
                <w:rFonts w:ascii="Aptos" w:eastAsiaTheme="majorEastAsia" w:hAnsi="Aptos" w:cstheme="majorBidi"/>
                <w:bCs/>
                <w:szCs w:val="24"/>
              </w:rPr>
            </w:pPr>
            <w:r w:rsidRPr="00402D03">
              <w:rPr>
                <w:rFonts w:ascii="Aptos" w:eastAsiaTheme="majorEastAsia" w:hAnsi="Aptos" w:cstheme="majorBidi"/>
                <w:bCs/>
                <w:szCs w:val="24"/>
              </w:rPr>
              <w:t>Conducted training sessions for users to improve their proficiency in Salesforce.</w:t>
            </w:r>
          </w:p>
          <w:p w14:paraId="037E3A98" w14:textId="77777777" w:rsidR="00AA2B09" w:rsidRPr="00CF07A1" w:rsidRDefault="00AA2B09" w:rsidP="00E7649E">
            <w:pPr>
              <w:ind w:left="720"/>
              <w:rPr>
                <w:rFonts w:ascii="Aptos" w:eastAsiaTheme="majorEastAsia" w:hAnsi="Aptos" w:cstheme="majorBidi"/>
                <w:bCs/>
                <w:szCs w:val="24"/>
              </w:rPr>
            </w:pPr>
          </w:p>
          <w:p w14:paraId="2C24E2B5" w14:textId="77777777" w:rsidR="00FB6B50" w:rsidRPr="005865D4" w:rsidRDefault="00FB6B50" w:rsidP="004B3C2D">
            <w:pPr>
              <w:rPr>
                <w:rFonts w:asciiTheme="majorHAnsi" w:eastAsiaTheme="majorEastAsia" w:hAnsiTheme="majorHAnsi" w:cstheme="majorBidi"/>
                <w:b/>
                <w:szCs w:val="24"/>
              </w:rPr>
            </w:pPr>
          </w:p>
          <w:p w14:paraId="0732990E" w14:textId="03E2A5B4" w:rsidR="00166F4D" w:rsidRPr="00C3267A" w:rsidRDefault="00EE6E01" w:rsidP="00311ACA">
            <w:pPr>
              <w:pStyle w:val="Heading2"/>
              <w:spacing w:line="240" w:lineRule="auto"/>
              <w:rPr>
                <w:rFonts w:ascii="Aptos" w:hAnsi="Aptos"/>
              </w:rPr>
            </w:pPr>
            <w:r w:rsidRPr="00C3267A">
              <w:rPr>
                <w:rFonts w:ascii="Aptos" w:hAnsi="Aptos"/>
              </w:rPr>
              <w:t>Systems Engineer</w:t>
            </w:r>
          </w:p>
          <w:p w14:paraId="53D59137" w14:textId="663A6845" w:rsidR="00C3267A" w:rsidRPr="00C3267A" w:rsidRDefault="00C3267A" w:rsidP="00311ACA">
            <w:pPr>
              <w:spacing w:line="240" w:lineRule="auto"/>
              <w:rPr>
                <w:rFonts w:ascii="Aptos" w:hAnsi="Aptos"/>
                <w:b/>
                <w:bCs/>
              </w:rPr>
            </w:pPr>
            <w:r w:rsidRPr="00C3267A">
              <w:rPr>
                <w:rFonts w:ascii="Aptos" w:hAnsi="Aptos"/>
                <w:b/>
                <w:bCs/>
              </w:rPr>
              <w:t>Tata Consultancy Services | 2013 - 2016</w:t>
            </w:r>
          </w:p>
          <w:p w14:paraId="3B26562C" w14:textId="0E0CB198" w:rsidR="00166F4D" w:rsidRPr="00CE4454" w:rsidRDefault="00166F4D" w:rsidP="00166F4D">
            <w:pPr>
              <w:pStyle w:val="Heading3"/>
              <w:rPr>
                <w:rFonts w:ascii="Aptos" w:hAnsi="Aptos"/>
              </w:rPr>
            </w:pPr>
          </w:p>
          <w:p w14:paraId="299F7C84" w14:textId="385CC758" w:rsidR="00C060AC" w:rsidRPr="00BB393D" w:rsidRDefault="00C060AC" w:rsidP="00AA2B09">
            <w:pPr>
              <w:pStyle w:val="ListParagraph"/>
              <w:numPr>
                <w:ilvl w:val="0"/>
                <w:numId w:val="9"/>
              </w:numPr>
              <w:rPr>
                <w:rFonts w:ascii="Aptos" w:hAnsi="Aptos"/>
              </w:rPr>
            </w:pPr>
            <w:r w:rsidRPr="00BB393D">
              <w:rPr>
                <w:rFonts w:ascii="Aptos" w:hAnsi="Aptos"/>
              </w:rPr>
              <w:t xml:space="preserve">Gained experience in the development, administration, configuration, implementation, and support of Salesforce CRM based on apex language and leveraging the Force.com </w:t>
            </w:r>
            <w:r w:rsidR="00251B3E" w:rsidRPr="00BB393D">
              <w:rPr>
                <w:rFonts w:ascii="Aptos" w:hAnsi="Aptos"/>
              </w:rPr>
              <w:t>platform.</w:t>
            </w:r>
            <w:r w:rsidRPr="00BB393D">
              <w:rPr>
                <w:rFonts w:ascii="Aptos" w:hAnsi="Aptos"/>
              </w:rPr>
              <w:t xml:space="preserve"> </w:t>
            </w:r>
          </w:p>
          <w:p w14:paraId="3EBB95E7" w14:textId="77777777" w:rsidR="00C060AC" w:rsidRPr="00BB393D" w:rsidRDefault="00C060AC" w:rsidP="00AA2B09">
            <w:pPr>
              <w:pStyle w:val="ListParagraph"/>
              <w:numPr>
                <w:ilvl w:val="0"/>
                <w:numId w:val="9"/>
              </w:numPr>
              <w:rPr>
                <w:rFonts w:ascii="Aptos" w:hAnsi="Aptos"/>
              </w:rPr>
            </w:pPr>
            <w:r w:rsidRPr="00BB393D">
              <w:rPr>
                <w:rFonts w:ascii="Aptos" w:hAnsi="Aptos"/>
              </w:rPr>
              <w:t xml:space="preserve">Proficient knowledge of Governor limits. Experience in optimization of existing code by the governor limits. </w:t>
            </w:r>
          </w:p>
          <w:p w14:paraId="44482609" w14:textId="06351637" w:rsidR="00D022FE" w:rsidRPr="008C08C5" w:rsidRDefault="00C060AC" w:rsidP="008C08C5">
            <w:pPr>
              <w:pStyle w:val="ListParagraph"/>
              <w:numPr>
                <w:ilvl w:val="0"/>
                <w:numId w:val="9"/>
              </w:numPr>
              <w:rPr>
                <w:rFonts w:ascii="Aptos" w:hAnsi="Aptos"/>
              </w:rPr>
            </w:pPr>
            <w:r w:rsidRPr="00BB393D">
              <w:rPr>
                <w:rFonts w:ascii="Aptos" w:hAnsi="Aptos"/>
              </w:rPr>
              <w:t xml:space="preserve">Participated in all stages of the Software development lifecycle. </w:t>
            </w:r>
          </w:p>
          <w:p w14:paraId="2748F9A4" w14:textId="4DE8A36E" w:rsidR="00C060AC" w:rsidRPr="00BB393D" w:rsidRDefault="00C060AC" w:rsidP="00AA2B09">
            <w:pPr>
              <w:pStyle w:val="ListParagraph"/>
              <w:numPr>
                <w:ilvl w:val="0"/>
                <w:numId w:val="9"/>
              </w:numPr>
              <w:rPr>
                <w:rFonts w:ascii="Aptos" w:hAnsi="Aptos"/>
              </w:rPr>
            </w:pPr>
            <w:r w:rsidRPr="00BB393D">
              <w:rPr>
                <w:rFonts w:ascii="Aptos" w:hAnsi="Aptos"/>
              </w:rPr>
              <w:t xml:space="preserve">Experience in understanding business requirements to design the required entities like custom objects, creating </w:t>
            </w:r>
            <w:r w:rsidR="008F267B" w:rsidRPr="00BB393D">
              <w:rPr>
                <w:rFonts w:ascii="Aptos" w:hAnsi="Aptos"/>
              </w:rPr>
              <w:t>relationships</w:t>
            </w:r>
            <w:r w:rsidRPr="00BB393D">
              <w:rPr>
                <w:rFonts w:ascii="Aptos" w:hAnsi="Aptos"/>
              </w:rPr>
              <w:t xml:space="preserve">, and junction objects. Experience in creating various reports. </w:t>
            </w:r>
          </w:p>
          <w:p w14:paraId="027D31A5" w14:textId="77777777" w:rsidR="00C060AC" w:rsidRPr="00BB393D" w:rsidRDefault="00C060AC" w:rsidP="00AA2B09">
            <w:pPr>
              <w:pStyle w:val="ListParagraph"/>
              <w:numPr>
                <w:ilvl w:val="0"/>
                <w:numId w:val="9"/>
              </w:numPr>
              <w:rPr>
                <w:rFonts w:ascii="Aptos" w:hAnsi="Aptos"/>
              </w:rPr>
            </w:pPr>
            <w:r w:rsidRPr="00BB393D">
              <w:rPr>
                <w:rFonts w:ascii="Aptos" w:hAnsi="Aptos"/>
              </w:rPr>
              <w:t xml:space="preserve">Maintained existing applications and designed and delivered new applications. </w:t>
            </w:r>
          </w:p>
          <w:p w14:paraId="7744C211" w14:textId="77777777" w:rsidR="00C060AC" w:rsidRPr="00BB393D" w:rsidRDefault="00C060AC" w:rsidP="00AA2B09">
            <w:pPr>
              <w:pStyle w:val="ListParagraph"/>
              <w:numPr>
                <w:ilvl w:val="0"/>
                <w:numId w:val="9"/>
              </w:numPr>
              <w:rPr>
                <w:rFonts w:ascii="Aptos" w:hAnsi="Aptos"/>
              </w:rPr>
            </w:pPr>
            <w:r w:rsidRPr="00BB393D">
              <w:rPr>
                <w:rFonts w:ascii="Aptos" w:hAnsi="Aptos"/>
              </w:rPr>
              <w:t xml:space="preserve">Experience using data loader for data import and export from Sobjects. </w:t>
            </w:r>
          </w:p>
          <w:p w14:paraId="48C4B6A4" w14:textId="4930F40F" w:rsidR="00166F4D" w:rsidRPr="00BB393D" w:rsidRDefault="00C060AC" w:rsidP="00AA2B09">
            <w:pPr>
              <w:pStyle w:val="ListParagraph"/>
              <w:numPr>
                <w:ilvl w:val="0"/>
                <w:numId w:val="9"/>
              </w:numPr>
              <w:rPr>
                <w:rFonts w:ascii="Aptos" w:hAnsi="Aptos"/>
              </w:rPr>
            </w:pPr>
            <w:r w:rsidRPr="00BB393D">
              <w:rPr>
                <w:rFonts w:ascii="Aptos" w:hAnsi="Aptos"/>
              </w:rPr>
              <w:t xml:space="preserve">Experience in implementing security and sharing rules at object, </w:t>
            </w:r>
            <w:r w:rsidR="00251B3E" w:rsidRPr="00BB393D">
              <w:rPr>
                <w:rFonts w:ascii="Aptos" w:hAnsi="Aptos"/>
              </w:rPr>
              <w:t>field,</w:t>
            </w:r>
            <w:r w:rsidRPr="00BB393D">
              <w:rPr>
                <w:rFonts w:ascii="Aptos" w:hAnsi="Aptos"/>
              </w:rPr>
              <w:t xml:space="preserve"> and record levels for different users in </w:t>
            </w:r>
            <w:r w:rsidR="00BB393D" w:rsidRPr="00BB393D">
              <w:rPr>
                <w:rFonts w:ascii="Aptos" w:hAnsi="Aptos"/>
              </w:rPr>
              <w:t xml:space="preserve">the </w:t>
            </w:r>
            <w:r w:rsidR="008F267B" w:rsidRPr="00BB393D">
              <w:rPr>
                <w:rFonts w:ascii="Aptos" w:hAnsi="Aptos"/>
              </w:rPr>
              <w:t>organization.</w:t>
            </w:r>
            <w:r w:rsidR="00166F4D" w:rsidRPr="00BB393D">
              <w:rPr>
                <w:rFonts w:ascii="Aptos" w:hAnsi="Aptos"/>
              </w:rPr>
              <w:t xml:space="preserve"> </w:t>
            </w:r>
          </w:p>
          <w:p w14:paraId="65A9EEC1" w14:textId="77777777" w:rsidR="00166F4D" w:rsidRDefault="00166F4D" w:rsidP="00166F4D">
            <w:pPr>
              <w:rPr>
                <w:rFonts w:ascii="Aptos" w:eastAsiaTheme="majorEastAsia" w:hAnsi="Aptos" w:cs="Times New Roman (Headings CS)"/>
                <w:szCs w:val="26"/>
              </w:rPr>
            </w:pPr>
          </w:p>
          <w:p w14:paraId="32B24D8A" w14:textId="7C70252A" w:rsidR="00BB393D" w:rsidRPr="00CE4454" w:rsidRDefault="00BB393D" w:rsidP="00166F4D">
            <w:pPr>
              <w:rPr>
                <w:rFonts w:ascii="Aptos" w:hAnsi="Aptos"/>
              </w:rPr>
            </w:pPr>
          </w:p>
        </w:tc>
        <w:tc>
          <w:tcPr>
            <w:tcW w:w="450" w:type="dxa"/>
          </w:tcPr>
          <w:p w14:paraId="7D5577D4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</w:tr>
      <w:tr w:rsidR="00540C23" w:rsidRPr="00CE4454" w14:paraId="4A3AC5E4" w14:textId="77777777" w:rsidTr="00960F19">
        <w:trPr>
          <w:trHeight w:val="423"/>
        </w:trPr>
        <w:tc>
          <w:tcPr>
            <w:tcW w:w="540" w:type="dxa"/>
          </w:tcPr>
          <w:p w14:paraId="67672EB7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7DC9516" w14:textId="77777777" w:rsidR="00432B49" w:rsidRDefault="00432B49" w:rsidP="000F44F8">
            <w:pPr>
              <w:pStyle w:val="Heading1"/>
              <w:rPr>
                <w:rFonts w:ascii="Aptos" w:hAnsi="Aptos"/>
              </w:rPr>
            </w:pPr>
          </w:p>
          <w:p w14:paraId="7C780FB9" w14:textId="7E6BC7CA" w:rsidR="00166F4D" w:rsidRPr="00CE4454" w:rsidRDefault="00000000" w:rsidP="000F44F8">
            <w:pPr>
              <w:pStyle w:val="Heading1"/>
              <w:rPr>
                <w:rFonts w:ascii="Aptos" w:hAnsi="Aptos"/>
              </w:rPr>
            </w:pPr>
            <w:sdt>
              <w:sdtPr>
                <w:rPr>
                  <w:rFonts w:ascii="Aptos" w:hAnsi="Aptos"/>
                </w:rPr>
                <w:id w:val="1072317644"/>
                <w:placeholder>
                  <w:docPart w:val="76ADB75BCDD541C3BA410EF52DC7ABE0"/>
                </w:placeholder>
                <w:temporary/>
                <w:showingPlcHdr/>
                <w15:appearance w15:val="hidden"/>
              </w:sdtPr>
              <w:sdtContent>
                <w:r w:rsidR="00166F4D" w:rsidRPr="00CE4454">
                  <w:rPr>
                    <w:rFonts w:ascii="Aptos" w:hAnsi="Aptos"/>
                  </w:rPr>
                  <w:t>EDUCATION</w:t>
                </w:r>
              </w:sdtContent>
            </w:sdt>
          </w:p>
        </w:tc>
        <w:tc>
          <w:tcPr>
            <w:tcW w:w="1724" w:type="dxa"/>
          </w:tcPr>
          <w:p w14:paraId="794B5D7F" w14:textId="77777777" w:rsidR="00166F4D" w:rsidRDefault="00166F4D" w:rsidP="000F44F8">
            <w:pPr>
              <w:pStyle w:val="Heading1"/>
              <w:rPr>
                <w:rFonts w:ascii="Aptos" w:hAnsi="Aptos"/>
              </w:rPr>
            </w:pPr>
          </w:p>
          <w:p w14:paraId="250025F8" w14:textId="77777777" w:rsidR="00432B49" w:rsidRPr="00432B49" w:rsidRDefault="00432B49" w:rsidP="00432B49"/>
        </w:tc>
        <w:tc>
          <w:tcPr>
            <w:tcW w:w="976" w:type="dxa"/>
          </w:tcPr>
          <w:p w14:paraId="11BD5504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  <w:tc>
          <w:tcPr>
            <w:tcW w:w="5906" w:type="dxa"/>
            <w:gridSpan w:val="5"/>
            <w:vMerge/>
          </w:tcPr>
          <w:p w14:paraId="27733D97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  <w:tc>
          <w:tcPr>
            <w:tcW w:w="450" w:type="dxa"/>
          </w:tcPr>
          <w:p w14:paraId="0B0E9A1B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</w:tr>
      <w:tr w:rsidR="00540C23" w:rsidRPr="00CE4454" w14:paraId="44D3B3B4" w14:textId="77777777" w:rsidTr="00960F19">
        <w:trPr>
          <w:trHeight w:val="423"/>
        </w:trPr>
        <w:tc>
          <w:tcPr>
            <w:tcW w:w="540" w:type="dxa"/>
          </w:tcPr>
          <w:p w14:paraId="4BC68BA0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  <w:tc>
          <w:tcPr>
            <w:tcW w:w="2894" w:type="dxa"/>
            <w:gridSpan w:val="2"/>
          </w:tcPr>
          <w:p w14:paraId="1AE76420" w14:textId="094B042A" w:rsidR="00166F4D" w:rsidRPr="00CE4454" w:rsidRDefault="00166F4D" w:rsidP="00166F4D">
            <w:pPr>
              <w:pStyle w:val="Heading2"/>
              <w:rPr>
                <w:rFonts w:ascii="Aptos" w:hAnsi="Aptos"/>
              </w:rPr>
            </w:pPr>
          </w:p>
          <w:p w14:paraId="78B5175A" w14:textId="3010A39C" w:rsidR="001D03C7" w:rsidRPr="00086185" w:rsidRDefault="00F76040" w:rsidP="00086185">
            <w:pPr>
              <w:pStyle w:val="Heading2"/>
              <w:rPr>
                <w:rFonts w:ascii="Aptos" w:hAnsi="Aptos"/>
              </w:rPr>
            </w:pPr>
            <w:r w:rsidRPr="00086185">
              <w:rPr>
                <w:rFonts w:ascii="Aptos" w:hAnsi="Aptos"/>
              </w:rPr>
              <w:t>Professional Electrical Engineer by</w:t>
            </w:r>
            <w:r w:rsidR="00195B24" w:rsidRPr="00086185">
              <w:rPr>
                <w:rFonts w:ascii="Aptos" w:hAnsi="Aptos"/>
              </w:rPr>
              <w:t xml:space="preserve">  </w:t>
            </w:r>
            <w:r w:rsidRPr="00086185">
              <w:rPr>
                <w:rFonts w:ascii="Aptos" w:hAnsi="Aptos"/>
              </w:rPr>
              <w:t>Engineers Australia</w:t>
            </w:r>
          </w:p>
          <w:p w14:paraId="7984B9B9" w14:textId="77777777" w:rsidR="00F76040" w:rsidRDefault="00F76040" w:rsidP="00166F4D">
            <w:pPr>
              <w:pStyle w:val="Heading3"/>
              <w:rPr>
                <w:rFonts w:ascii="Aptos" w:hAnsi="Aptos"/>
                <w:b w:val="0"/>
                <w:bCs/>
              </w:rPr>
            </w:pPr>
          </w:p>
          <w:p w14:paraId="76FE3AD2" w14:textId="760557CC" w:rsidR="008C64C0" w:rsidRDefault="008C64C0" w:rsidP="00086185">
            <w:pPr>
              <w:pStyle w:val="Heading2"/>
              <w:rPr>
                <w:rFonts w:ascii="Aptos" w:hAnsi="Aptos"/>
              </w:rPr>
            </w:pPr>
            <w:r w:rsidRPr="00086185">
              <w:rPr>
                <w:rFonts w:ascii="Aptos" w:hAnsi="Aptos"/>
              </w:rPr>
              <w:t>Bachelor</w:t>
            </w:r>
            <w:r w:rsidR="00195B24" w:rsidRPr="00086185">
              <w:rPr>
                <w:rFonts w:ascii="Aptos" w:hAnsi="Aptos"/>
              </w:rPr>
              <w:t xml:space="preserve"> of </w:t>
            </w:r>
            <w:r w:rsidRPr="00086185">
              <w:rPr>
                <w:rFonts w:ascii="Aptos" w:hAnsi="Aptos"/>
              </w:rPr>
              <w:t xml:space="preserve"> Electrical and Electronics Engineering</w:t>
            </w:r>
            <w:r w:rsidR="00195B24" w:rsidRPr="00086185">
              <w:rPr>
                <w:rFonts w:ascii="Aptos" w:hAnsi="Aptos"/>
              </w:rPr>
              <w:t xml:space="preserve"> – First Class</w:t>
            </w:r>
          </w:p>
          <w:p w14:paraId="454F7EF8" w14:textId="77777777" w:rsidR="000E3E9D" w:rsidRPr="000E3E9D" w:rsidRDefault="000E3E9D" w:rsidP="000E3E9D"/>
          <w:p w14:paraId="1475A80E" w14:textId="77777777" w:rsidR="00542BC1" w:rsidRDefault="00542BC1" w:rsidP="00542BC1"/>
          <w:p w14:paraId="4FC9F606" w14:textId="3A5BDC6E" w:rsidR="00A25372" w:rsidRPr="00987E8C" w:rsidRDefault="00987E8C" w:rsidP="00407C69">
            <w:pPr>
              <w:spacing w:line="240" w:lineRule="auto"/>
              <w:rPr>
                <w:rFonts w:ascii="Aptos" w:eastAsiaTheme="majorEastAsia" w:hAnsi="Aptos" w:cs="Times New Roman (Headings CS)"/>
                <w:b/>
                <w:caps/>
                <w:color w:val="auto"/>
                <w:szCs w:val="32"/>
              </w:rPr>
            </w:pPr>
            <w:r w:rsidRPr="00987E8C">
              <w:rPr>
                <w:rFonts w:ascii="Aptos" w:eastAsiaTheme="majorEastAsia" w:hAnsi="Aptos" w:cs="Times New Roman (Headings CS)"/>
                <w:b/>
                <w:caps/>
                <w:color w:val="auto"/>
                <w:szCs w:val="32"/>
              </w:rPr>
              <w:t>WORK RIGHTS</w:t>
            </w:r>
            <w:r w:rsidR="00542BC1" w:rsidRPr="00987E8C">
              <w:rPr>
                <w:rFonts w:ascii="Aptos" w:eastAsiaTheme="majorEastAsia" w:hAnsi="Aptos" w:cs="Times New Roman (Headings CS)"/>
                <w:b/>
                <w:caps/>
                <w:color w:val="auto"/>
                <w:szCs w:val="32"/>
              </w:rPr>
              <w:t xml:space="preserve"> </w:t>
            </w:r>
          </w:p>
          <w:p w14:paraId="2F35723A" w14:textId="01881479" w:rsidR="00A25372" w:rsidRDefault="00A25372" w:rsidP="00407C69">
            <w:pPr>
              <w:spacing w:line="240" w:lineRule="auto"/>
            </w:pPr>
            <w:r>
              <w:t>_____________</w:t>
            </w:r>
          </w:p>
          <w:p w14:paraId="088993E4" w14:textId="77777777" w:rsidR="00542BC1" w:rsidRDefault="00542BC1" w:rsidP="00542BC1"/>
          <w:p w14:paraId="65CEFA05" w14:textId="1693ACAA" w:rsidR="00542BC1" w:rsidRPr="00542BC1" w:rsidRDefault="002B41E5" w:rsidP="00542BC1">
            <w:pPr>
              <w:pStyle w:val="Heading2"/>
              <w:rPr>
                <w:rFonts w:ascii="Aptos" w:hAnsi="Aptos"/>
              </w:rPr>
            </w:pPr>
            <w:r>
              <w:rPr>
                <w:rFonts w:ascii="Aptos" w:hAnsi="Aptos"/>
              </w:rPr>
              <w:t>Valid work visa with f</w:t>
            </w:r>
            <w:r w:rsidR="00987E8C">
              <w:rPr>
                <w:rFonts w:ascii="Aptos" w:hAnsi="Aptos"/>
              </w:rPr>
              <w:t>ull working rights</w:t>
            </w:r>
          </w:p>
          <w:p w14:paraId="309558E8" w14:textId="77777777" w:rsidR="00542BC1" w:rsidRPr="00542BC1" w:rsidRDefault="00542BC1" w:rsidP="00542BC1">
            <w:pPr>
              <w:pStyle w:val="Heading2"/>
              <w:rPr>
                <w:rFonts w:ascii="Aptos" w:hAnsi="Aptos"/>
              </w:rPr>
            </w:pPr>
          </w:p>
          <w:p w14:paraId="330E54C8" w14:textId="0391111A" w:rsidR="00B34F78" w:rsidRPr="00987E8C" w:rsidRDefault="008C64C0" w:rsidP="00B34F78">
            <w:pPr>
              <w:spacing w:line="240" w:lineRule="auto"/>
              <w:rPr>
                <w:rFonts w:ascii="Aptos" w:eastAsiaTheme="majorEastAsia" w:hAnsi="Aptos" w:cs="Times New Roman (Headings CS)"/>
                <w:b/>
                <w:caps/>
                <w:color w:val="auto"/>
                <w:szCs w:val="32"/>
              </w:rPr>
            </w:pPr>
            <w:r w:rsidRPr="008C64C0">
              <w:rPr>
                <w:rFonts w:ascii="Aptos" w:hAnsi="Aptos"/>
                <w:bCs/>
              </w:rPr>
              <w:t xml:space="preserve"> </w:t>
            </w:r>
            <w:r w:rsidR="00B34F78">
              <w:rPr>
                <w:rFonts w:ascii="Aptos" w:eastAsiaTheme="majorEastAsia" w:hAnsi="Aptos" w:cs="Times New Roman (Headings CS)"/>
                <w:b/>
                <w:caps/>
                <w:color w:val="auto"/>
                <w:szCs w:val="32"/>
              </w:rPr>
              <w:t>REFERENCES</w:t>
            </w:r>
            <w:r w:rsidR="00B34F78" w:rsidRPr="00987E8C">
              <w:rPr>
                <w:rFonts w:ascii="Aptos" w:eastAsiaTheme="majorEastAsia" w:hAnsi="Aptos" w:cs="Times New Roman (Headings CS)"/>
                <w:b/>
                <w:caps/>
                <w:color w:val="auto"/>
                <w:szCs w:val="32"/>
              </w:rPr>
              <w:t xml:space="preserve"> </w:t>
            </w:r>
          </w:p>
          <w:p w14:paraId="47D745F0" w14:textId="77777777" w:rsidR="00B34F78" w:rsidRDefault="00B34F78" w:rsidP="00B34F78">
            <w:pPr>
              <w:spacing w:line="240" w:lineRule="auto"/>
            </w:pPr>
            <w:r>
              <w:t>_____________</w:t>
            </w:r>
          </w:p>
          <w:p w14:paraId="28A2D464" w14:textId="77777777" w:rsidR="00B34F78" w:rsidRDefault="00B34F78" w:rsidP="00B34F78"/>
          <w:p w14:paraId="09BACFC1" w14:textId="7786FC93" w:rsidR="00B34F78" w:rsidRPr="00542BC1" w:rsidRDefault="00B34F78" w:rsidP="00B34F78">
            <w:pPr>
              <w:pStyle w:val="Heading2"/>
              <w:rPr>
                <w:rFonts w:ascii="Aptos" w:hAnsi="Aptos"/>
              </w:rPr>
            </w:pPr>
            <w:r>
              <w:rPr>
                <w:rFonts w:ascii="Aptos" w:hAnsi="Aptos"/>
              </w:rPr>
              <w:t>Available upon request</w:t>
            </w:r>
          </w:p>
          <w:p w14:paraId="39F8E1CA" w14:textId="5EC0E745" w:rsidR="00166F4D" w:rsidRPr="008C64C0" w:rsidRDefault="00166F4D" w:rsidP="00166F4D">
            <w:pPr>
              <w:pStyle w:val="Heading3"/>
              <w:rPr>
                <w:rFonts w:ascii="Aptos" w:hAnsi="Aptos"/>
                <w:b w:val="0"/>
                <w:bCs/>
              </w:rPr>
            </w:pPr>
          </w:p>
          <w:p w14:paraId="1BFAC4C6" w14:textId="5CEB54DC" w:rsidR="00166F4D" w:rsidRPr="00CE4454" w:rsidRDefault="00166F4D" w:rsidP="00166F4D">
            <w:pPr>
              <w:rPr>
                <w:rFonts w:ascii="Aptos" w:hAnsi="Aptos"/>
              </w:rPr>
            </w:pPr>
          </w:p>
          <w:p w14:paraId="7E5B90DB" w14:textId="77777777" w:rsidR="00166F4D" w:rsidRPr="00CE4454" w:rsidRDefault="00166F4D" w:rsidP="00166F4D">
            <w:pPr>
              <w:pStyle w:val="Heading2"/>
              <w:rPr>
                <w:rFonts w:ascii="Aptos" w:hAnsi="Aptos"/>
              </w:rPr>
            </w:pPr>
          </w:p>
          <w:p w14:paraId="19D112DA" w14:textId="77777777" w:rsidR="00166F4D" w:rsidRPr="00CE4454" w:rsidRDefault="00166F4D" w:rsidP="00166F4D">
            <w:pPr>
              <w:rPr>
                <w:rFonts w:ascii="Aptos" w:hAnsi="Aptos"/>
              </w:rPr>
            </w:pPr>
          </w:p>
          <w:p w14:paraId="2109E40F" w14:textId="132E01A2" w:rsidR="00166F4D" w:rsidRPr="00CE4454" w:rsidRDefault="00166F4D" w:rsidP="00921B1A">
            <w:pPr>
              <w:pStyle w:val="Heading3"/>
              <w:rPr>
                <w:rFonts w:ascii="Aptos" w:hAnsi="Aptos"/>
              </w:rPr>
            </w:pPr>
          </w:p>
        </w:tc>
        <w:tc>
          <w:tcPr>
            <w:tcW w:w="976" w:type="dxa"/>
          </w:tcPr>
          <w:p w14:paraId="137EE978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  <w:tc>
          <w:tcPr>
            <w:tcW w:w="5906" w:type="dxa"/>
            <w:gridSpan w:val="5"/>
            <w:vMerge/>
          </w:tcPr>
          <w:p w14:paraId="06CF6827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  <w:tc>
          <w:tcPr>
            <w:tcW w:w="450" w:type="dxa"/>
          </w:tcPr>
          <w:p w14:paraId="5DDB658D" w14:textId="77777777" w:rsidR="00166F4D" w:rsidRPr="00CE4454" w:rsidRDefault="00166F4D" w:rsidP="000F44F8">
            <w:pPr>
              <w:rPr>
                <w:rFonts w:ascii="Aptos" w:hAnsi="Aptos"/>
              </w:rPr>
            </w:pPr>
          </w:p>
        </w:tc>
      </w:tr>
    </w:tbl>
    <w:p w14:paraId="08A1E64C" w14:textId="50D37596" w:rsidR="00E41AB4" w:rsidRPr="00CE4454" w:rsidRDefault="00542BC1" w:rsidP="00262B06">
      <w:pPr>
        <w:rPr>
          <w:rFonts w:ascii="Aptos" w:hAnsi="Aptos"/>
        </w:rPr>
      </w:pPr>
      <w:r>
        <w:rPr>
          <w:rFonts w:ascii="Aptos" w:hAnsi="Aptos"/>
        </w:rPr>
        <w:t xml:space="preserve"> </w:t>
      </w:r>
    </w:p>
    <w:sectPr w:rsidR="00E41AB4" w:rsidRPr="00CE4454" w:rsidSect="009C1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00C74" w14:textId="77777777" w:rsidR="00B169DB" w:rsidRDefault="00B169DB" w:rsidP="00BA3E51">
      <w:r>
        <w:separator/>
      </w:r>
    </w:p>
  </w:endnote>
  <w:endnote w:type="continuationSeparator" w:id="0">
    <w:p w14:paraId="35F9E787" w14:textId="77777777" w:rsidR="00B169DB" w:rsidRDefault="00B169DB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59D9B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B3C20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93981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484FB" w14:textId="77777777" w:rsidR="00B169DB" w:rsidRDefault="00B169DB" w:rsidP="00BA3E51">
      <w:r>
        <w:separator/>
      </w:r>
    </w:p>
  </w:footnote>
  <w:footnote w:type="continuationSeparator" w:id="0">
    <w:p w14:paraId="708A3982" w14:textId="77777777" w:rsidR="00B169DB" w:rsidRDefault="00B169DB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FEC8E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41616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F94CF" w14:textId="77777777" w:rsidR="0014190D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94C2B"/>
    <w:multiLevelType w:val="hybridMultilevel"/>
    <w:tmpl w:val="B3C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C3036A"/>
    <w:multiLevelType w:val="hybridMultilevel"/>
    <w:tmpl w:val="69AC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837CE"/>
    <w:multiLevelType w:val="multilevel"/>
    <w:tmpl w:val="4988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132C90"/>
    <w:multiLevelType w:val="multilevel"/>
    <w:tmpl w:val="7A54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0D36A1"/>
    <w:multiLevelType w:val="hybridMultilevel"/>
    <w:tmpl w:val="E11C7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7"/>
  </w:num>
  <w:num w:numId="2" w16cid:durableId="1347056077">
    <w:abstractNumId w:val="4"/>
  </w:num>
  <w:num w:numId="3" w16cid:durableId="1427580610">
    <w:abstractNumId w:val="8"/>
  </w:num>
  <w:num w:numId="4" w16cid:durableId="1627155122">
    <w:abstractNumId w:val="1"/>
  </w:num>
  <w:num w:numId="5" w16cid:durableId="1119883638">
    <w:abstractNumId w:val="9"/>
  </w:num>
  <w:num w:numId="6" w16cid:durableId="780609326">
    <w:abstractNumId w:val="6"/>
  </w:num>
  <w:num w:numId="7" w16cid:durableId="1438787853">
    <w:abstractNumId w:val="0"/>
  </w:num>
  <w:num w:numId="8" w16cid:durableId="356977345">
    <w:abstractNumId w:val="2"/>
  </w:num>
  <w:num w:numId="9" w16cid:durableId="1820922999">
    <w:abstractNumId w:val="3"/>
  </w:num>
  <w:num w:numId="10" w16cid:durableId="1627395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97"/>
    <w:rsid w:val="00021DEC"/>
    <w:rsid w:val="000341A1"/>
    <w:rsid w:val="00035FE1"/>
    <w:rsid w:val="00041F8A"/>
    <w:rsid w:val="00045F2E"/>
    <w:rsid w:val="00055BBC"/>
    <w:rsid w:val="000576FC"/>
    <w:rsid w:val="00066449"/>
    <w:rsid w:val="00072B26"/>
    <w:rsid w:val="00073BF3"/>
    <w:rsid w:val="00077FEB"/>
    <w:rsid w:val="00081B51"/>
    <w:rsid w:val="00083596"/>
    <w:rsid w:val="00086185"/>
    <w:rsid w:val="00095350"/>
    <w:rsid w:val="000A3C73"/>
    <w:rsid w:val="000A6E00"/>
    <w:rsid w:val="000B224D"/>
    <w:rsid w:val="000B734B"/>
    <w:rsid w:val="000C7293"/>
    <w:rsid w:val="000D3891"/>
    <w:rsid w:val="000E3E9D"/>
    <w:rsid w:val="000F3FE2"/>
    <w:rsid w:val="001235F6"/>
    <w:rsid w:val="001312D5"/>
    <w:rsid w:val="00140582"/>
    <w:rsid w:val="0014190D"/>
    <w:rsid w:val="00141D54"/>
    <w:rsid w:val="00144334"/>
    <w:rsid w:val="00157DB0"/>
    <w:rsid w:val="00162862"/>
    <w:rsid w:val="00166F4D"/>
    <w:rsid w:val="00173B36"/>
    <w:rsid w:val="00176F66"/>
    <w:rsid w:val="00177BCB"/>
    <w:rsid w:val="00195B24"/>
    <w:rsid w:val="001A5160"/>
    <w:rsid w:val="001C6CEA"/>
    <w:rsid w:val="001D03C7"/>
    <w:rsid w:val="001E5794"/>
    <w:rsid w:val="001F6D5E"/>
    <w:rsid w:val="00205D4C"/>
    <w:rsid w:val="00210D3C"/>
    <w:rsid w:val="00217454"/>
    <w:rsid w:val="002204CE"/>
    <w:rsid w:val="002251C8"/>
    <w:rsid w:val="00231913"/>
    <w:rsid w:val="002333BC"/>
    <w:rsid w:val="0023600D"/>
    <w:rsid w:val="00241482"/>
    <w:rsid w:val="00246F0F"/>
    <w:rsid w:val="00247A85"/>
    <w:rsid w:val="00251B3E"/>
    <w:rsid w:val="00261E7B"/>
    <w:rsid w:val="00262B06"/>
    <w:rsid w:val="00281103"/>
    <w:rsid w:val="00293BB8"/>
    <w:rsid w:val="002954B8"/>
    <w:rsid w:val="002A07F3"/>
    <w:rsid w:val="002A4A92"/>
    <w:rsid w:val="002A6A5C"/>
    <w:rsid w:val="002B0852"/>
    <w:rsid w:val="002B3057"/>
    <w:rsid w:val="002B41E5"/>
    <w:rsid w:val="002C0662"/>
    <w:rsid w:val="002D131D"/>
    <w:rsid w:val="002D5478"/>
    <w:rsid w:val="002E013D"/>
    <w:rsid w:val="003002F4"/>
    <w:rsid w:val="00302AC1"/>
    <w:rsid w:val="00311ACA"/>
    <w:rsid w:val="00320ECB"/>
    <w:rsid w:val="003256CF"/>
    <w:rsid w:val="003416F8"/>
    <w:rsid w:val="003443BA"/>
    <w:rsid w:val="00344FC0"/>
    <w:rsid w:val="003561CA"/>
    <w:rsid w:val="00361138"/>
    <w:rsid w:val="0036697C"/>
    <w:rsid w:val="00377A0D"/>
    <w:rsid w:val="0038007A"/>
    <w:rsid w:val="00382737"/>
    <w:rsid w:val="00387FF0"/>
    <w:rsid w:val="003C7242"/>
    <w:rsid w:val="003D3A3A"/>
    <w:rsid w:val="003E02DA"/>
    <w:rsid w:val="003E1692"/>
    <w:rsid w:val="003E7783"/>
    <w:rsid w:val="003F1663"/>
    <w:rsid w:val="003F4931"/>
    <w:rsid w:val="00402D03"/>
    <w:rsid w:val="00407C69"/>
    <w:rsid w:val="00415CB4"/>
    <w:rsid w:val="00426A1E"/>
    <w:rsid w:val="00427FDB"/>
    <w:rsid w:val="00430D9E"/>
    <w:rsid w:val="00432B49"/>
    <w:rsid w:val="00442A0E"/>
    <w:rsid w:val="00443C70"/>
    <w:rsid w:val="004558F8"/>
    <w:rsid w:val="004675A1"/>
    <w:rsid w:val="00471EA5"/>
    <w:rsid w:val="00472FA9"/>
    <w:rsid w:val="00474750"/>
    <w:rsid w:val="00476E16"/>
    <w:rsid w:val="00487798"/>
    <w:rsid w:val="00490100"/>
    <w:rsid w:val="00495E97"/>
    <w:rsid w:val="004A0B8E"/>
    <w:rsid w:val="004A4C74"/>
    <w:rsid w:val="004B3C2D"/>
    <w:rsid w:val="004C16BF"/>
    <w:rsid w:val="004C31E5"/>
    <w:rsid w:val="004D4E80"/>
    <w:rsid w:val="004E5226"/>
    <w:rsid w:val="004E6AB2"/>
    <w:rsid w:val="004E70E8"/>
    <w:rsid w:val="00520C5D"/>
    <w:rsid w:val="005219EA"/>
    <w:rsid w:val="00535F87"/>
    <w:rsid w:val="00540C23"/>
    <w:rsid w:val="00542BC1"/>
    <w:rsid w:val="005566E7"/>
    <w:rsid w:val="00560C7D"/>
    <w:rsid w:val="00564622"/>
    <w:rsid w:val="00576297"/>
    <w:rsid w:val="00577416"/>
    <w:rsid w:val="005865D4"/>
    <w:rsid w:val="00594E94"/>
    <w:rsid w:val="005A09D5"/>
    <w:rsid w:val="005A3E0B"/>
    <w:rsid w:val="005B3227"/>
    <w:rsid w:val="005D57E5"/>
    <w:rsid w:val="005E26D3"/>
    <w:rsid w:val="005E6EA4"/>
    <w:rsid w:val="005E77B1"/>
    <w:rsid w:val="005F5B81"/>
    <w:rsid w:val="006175E6"/>
    <w:rsid w:val="00617F47"/>
    <w:rsid w:val="00645019"/>
    <w:rsid w:val="006569AB"/>
    <w:rsid w:val="006620CB"/>
    <w:rsid w:val="0067056E"/>
    <w:rsid w:val="0068057C"/>
    <w:rsid w:val="0068094B"/>
    <w:rsid w:val="00686284"/>
    <w:rsid w:val="006959E4"/>
    <w:rsid w:val="006D579A"/>
    <w:rsid w:val="00716542"/>
    <w:rsid w:val="0071663A"/>
    <w:rsid w:val="00723BA9"/>
    <w:rsid w:val="00726F52"/>
    <w:rsid w:val="007337AD"/>
    <w:rsid w:val="0073402D"/>
    <w:rsid w:val="00755988"/>
    <w:rsid w:val="00780ADA"/>
    <w:rsid w:val="00792D43"/>
    <w:rsid w:val="007A6EC9"/>
    <w:rsid w:val="007B30FE"/>
    <w:rsid w:val="007B7A61"/>
    <w:rsid w:val="007C4B5F"/>
    <w:rsid w:val="007E1FA8"/>
    <w:rsid w:val="007E3BE2"/>
    <w:rsid w:val="007E6083"/>
    <w:rsid w:val="007F18EF"/>
    <w:rsid w:val="007F2531"/>
    <w:rsid w:val="007F2C0C"/>
    <w:rsid w:val="00812951"/>
    <w:rsid w:val="00820B7B"/>
    <w:rsid w:val="00832245"/>
    <w:rsid w:val="00834B28"/>
    <w:rsid w:val="0083727B"/>
    <w:rsid w:val="00855181"/>
    <w:rsid w:val="00882F23"/>
    <w:rsid w:val="0089047A"/>
    <w:rsid w:val="00892BB6"/>
    <w:rsid w:val="00894CAF"/>
    <w:rsid w:val="008A1020"/>
    <w:rsid w:val="008A1250"/>
    <w:rsid w:val="008A1FCF"/>
    <w:rsid w:val="008B1112"/>
    <w:rsid w:val="008C08C5"/>
    <w:rsid w:val="008C64C0"/>
    <w:rsid w:val="008C78F5"/>
    <w:rsid w:val="008D2241"/>
    <w:rsid w:val="008D48D2"/>
    <w:rsid w:val="008F267B"/>
    <w:rsid w:val="008F6EF9"/>
    <w:rsid w:val="00914419"/>
    <w:rsid w:val="00921B1A"/>
    <w:rsid w:val="00923D8B"/>
    <w:rsid w:val="00947818"/>
    <w:rsid w:val="00960F19"/>
    <w:rsid w:val="00962E61"/>
    <w:rsid w:val="0098447D"/>
    <w:rsid w:val="00984A59"/>
    <w:rsid w:val="00986331"/>
    <w:rsid w:val="00987E8C"/>
    <w:rsid w:val="009A61C7"/>
    <w:rsid w:val="009A6667"/>
    <w:rsid w:val="009A707B"/>
    <w:rsid w:val="009B2B04"/>
    <w:rsid w:val="009C1AE9"/>
    <w:rsid w:val="009C7105"/>
    <w:rsid w:val="009F52BA"/>
    <w:rsid w:val="00A122BB"/>
    <w:rsid w:val="00A25372"/>
    <w:rsid w:val="00A37F9E"/>
    <w:rsid w:val="00A40D66"/>
    <w:rsid w:val="00A66A59"/>
    <w:rsid w:val="00A83E7B"/>
    <w:rsid w:val="00A84E27"/>
    <w:rsid w:val="00A8656F"/>
    <w:rsid w:val="00AA2B09"/>
    <w:rsid w:val="00AB7FE5"/>
    <w:rsid w:val="00AC1E5A"/>
    <w:rsid w:val="00AF3B03"/>
    <w:rsid w:val="00B101C8"/>
    <w:rsid w:val="00B14E21"/>
    <w:rsid w:val="00B169DB"/>
    <w:rsid w:val="00B34F78"/>
    <w:rsid w:val="00B431B6"/>
    <w:rsid w:val="00B50D3D"/>
    <w:rsid w:val="00B54AD3"/>
    <w:rsid w:val="00B62B99"/>
    <w:rsid w:val="00B643D0"/>
    <w:rsid w:val="00B71E93"/>
    <w:rsid w:val="00B82CA9"/>
    <w:rsid w:val="00B87E22"/>
    <w:rsid w:val="00B9350F"/>
    <w:rsid w:val="00B95CC2"/>
    <w:rsid w:val="00BA3E51"/>
    <w:rsid w:val="00BA55AA"/>
    <w:rsid w:val="00BB1021"/>
    <w:rsid w:val="00BB3142"/>
    <w:rsid w:val="00BB393D"/>
    <w:rsid w:val="00BB471D"/>
    <w:rsid w:val="00BB5DC3"/>
    <w:rsid w:val="00BB7A6A"/>
    <w:rsid w:val="00BD4BE5"/>
    <w:rsid w:val="00BD6049"/>
    <w:rsid w:val="00C060AC"/>
    <w:rsid w:val="00C152CD"/>
    <w:rsid w:val="00C155FC"/>
    <w:rsid w:val="00C3267A"/>
    <w:rsid w:val="00C34D21"/>
    <w:rsid w:val="00C35A64"/>
    <w:rsid w:val="00C4572B"/>
    <w:rsid w:val="00C532FC"/>
    <w:rsid w:val="00C56A18"/>
    <w:rsid w:val="00C74B06"/>
    <w:rsid w:val="00C75D84"/>
    <w:rsid w:val="00C857CB"/>
    <w:rsid w:val="00CA5CD9"/>
    <w:rsid w:val="00CB7330"/>
    <w:rsid w:val="00CC25BF"/>
    <w:rsid w:val="00CC5ED4"/>
    <w:rsid w:val="00CD74B3"/>
    <w:rsid w:val="00CE2BDB"/>
    <w:rsid w:val="00CE4454"/>
    <w:rsid w:val="00CF07A1"/>
    <w:rsid w:val="00D022FE"/>
    <w:rsid w:val="00D04093"/>
    <w:rsid w:val="00D0794D"/>
    <w:rsid w:val="00D140DF"/>
    <w:rsid w:val="00D170A9"/>
    <w:rsid w:val="00D4222D"/>
    <w:rsid w:val="00D60C2B"/>
    <w:rsid w:val="00D666BB"/>
    <w:rsid w:val="00D720DF"/>
    <w:rsid w:val="00D92ED4"/>
    <w:rsid w:val="00D94ABF"/>
    <w:rsid w:val="00DE6BB1"/>
    <w:rsid w:val="00DF17B0"/>
    <w:rsid w:val="00DF4E49"/>
    <w:rsid w:val="00E0216E"/>
    <w:rsid w:val="00E07B9E"/>
    <w:rsid w:val="00E20245"/>
    <w:rsid w:val="00E216D4"/>
    <w:rsid w:val="00E224A5"/>
    <w:rsid w:val="00E32A75"/>
    <w:rsid w:val="00E41AB4"/>
    <w:rsid w:val="00E41CE0"/>
    <w:rsid w:val="00E4379F"/>
    <w:rsid w:val="00E65596"/>
    <w:rsid w:val="00E665F5"/>
    <w:rsid w:val="00E67A2D"/>
    <w:rsid w:val="00E72A6A"/>
    <w:rsid w:val="00E7430C"/>
    <w:rsid w:val="00E7649E"/>
    <w:rsid w:val="00E93829"/>
    <w:rsid w:val="00EA0042"/>
    <w:rsid w:val="00EB1D1B"/>
    <w:rsid w:val="00EE245E"/>
    <w:rsid w:val="00EE347D"/>
    <w:rsid w:val="00EE6E01"/>
    <w:rsid w:val="00F36875"/>
    <w:rsid w:val="00F41A04"/>
    <w:rsid w:val="00F44D13"/>
    <w:rsid w:val="00F51E3E"/>
    <w:rsid w:val="00F53B71"/>
    <w:rsid w:val="00F5786D"/>
    <w:rsid w:val="00F716E1"/>
    <w:rsid w:val="00F76040"/>
    <w:rsid w:val="00F908C3"/>
    <w:rsid w:val="00F91753"/>
    <w:rsid w:val="00F948D9"/>
    <w:rsid w:val="00FB1F01"/>
    <w:rsid w:val="00FB6B50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457AB6"/>
  <w15:chartTrackingRefBased/>
  <w15:docId w15:val="{2A0914B4-98B5-4FAD-8EB6-B3DE2688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5762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A0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7960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892262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9136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058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5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4983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135844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8378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1448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scr\OneDrive\Documents\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EE3379C3B34670A703C5B5BF643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7FF96-6881-405E-B201-6233404B474E}"/>
      </w:docPartPr>
      <w:docPartBody>
        <w:p w:rsidR="005162F2" w:rsidRDefault="005162F2">
          <w:pPr>
            <w:pStyle w:val="03EE3379C3B34670A703C5B5BF643A5E"/>
          </w:pPr>
          <w:r w:rsidRPr="00173B36">
            <w:t>CONTACT</w:t>
          </w:r>
        </w:p>
      </w:docPartBody>
    </w:docPart>
    <w:docPart>
      <w:docPartPr>
        <w:name w:val="3FDAF58F7036480DBE5CCCD7A1045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F3B07-BF7C-42AC-9AD7-77C664560921}"/>
      </w:docPartPr>
      <w:docPartBody>
        <w:p w:rsidR="005162F2" w:rsidRDefault="005162F2">
          <w:pPr>
            <w:pStyle w:val="3FDAF58F7036480DBE5CCCD7A1045CAF"/>
          </w:pPr>
          <w:r w:rsidRPr="00173B36">
            <w:t>SKILLS</w:t>
          </w:r>
        </w:p>
      </w:docPartBody>
    </w:docPart>
    <w:docPart>
      <w:docPartPr>
        <w:name w:val="24BB46BA00704E86A18BDCB0980AF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AB43F-EFB8-4378-A32D-56096111FDDA}"/>
      </w:docPartPr>
      <w:docPartBody>
        <w:p w:rsidR="005162F2" w:rsidRDefault="005162F2">
          <w:pPr>
            <w:pStyle w:val="24BB46BA00704E86A18BDCB0980AFC74"/>
          </w:pPr>
          <w:r w:rsidRPr="00173B36">
            <w:t>EXPERIENCE</w:t>
          </w:r>
        </w:p>
      </w:docPartBody>
    </w:docPart>
    <w:docPart>
      <w:docPartPr>
        <w:name w:val="76ADB75BCDD541C3BA410EF52DC7A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C3D92-DD1E-4794-A97C-F6E5F5BCCD2B}"/>
      </w:docPartPr>
      <w:docPartBody>
        <w:p w:rsidR="005162F2" w:rsidRDefault="005162F2">
          <w:pPr>
            <w:pStyle w:val="76ADB75BCDD541C3BA410EF52DC7ABE0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F2"/>
    <w:rsid w:val="00066449"/>
    <w:rsid w:val="001905DB"/>
    <w:rsid w:val="002E4F08"/>
    <w:rsid w:val="005162F2"/>
    <w:rsid w:val="008D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Cs w:val="1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Cs w:val="18"/>
      <w14:ligatures w14:val="none"/>
    </w:rPr>
  </w:style>
  <w:style w:type="paragraph" w:customStyle="1" w:styleId="03EE3379C3B34670A703C5B5BF643A5E">
    <w:name w:val="03EE3379C3B34670A703C5B5BF643A5E"/>
  </w:style>
  <w:style w:type="paragraph" w:customStyle="1" w:styleId="3FDAF58F7036480DBE5CCCD7A1045CAF">
    <w:name w:val="3FDAF58F7036480DBE5CCCD7A1045CAF"/>
  </w:style>
  <w:style w:type="paragraph" w:customStyle="1" w:styleId="24BB46BA00704E86A18BDCB0980AFC74">
    <w:name w:val="24BB46BA00704E86A18BDCB0980AFC74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color w:val="000000" w:themeColor="text1"/>
      <w:kern w:val="0"/>
      <w:sz w:val="20"/>
      <w:szCs w:val="26"/>
      <w14:ligatures w14:val="none"/>
    </w:rPr>
  </w:style>
  <w:style w:type="paragraph" w:customStyle="1" w:styleId="76ADB75BCDD541C3BA410EF52DC7ABE0">
    <w:name w:val="76ADB75BCDD541C3BA410EF52DC7AB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Documents</Template>
  <TotalTime>6</TotalTime>
  <Pages>2</Pages>
  <Words>452</Words>
  <Characters>3135</Characters>
  <Application>Microsoft Office Word</Application>
  <DocSecurity>0</DocSecurity>
  <Lines>209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Santoshkumar Gnanasekaran</dc:creator>
  <cp:keywords/>
  <dc:description/>
  <cp:lastModifiedBy>Santoshkumar Gnanasekaran</cp:lastModifiedBy>
  <cp:revision>4</cp:revision>
  <dcterms:created xsi:type="dcterms:W3CDTF">2024-07-25T21:47:00Z</dcterms:created>
  <dcterms:modified xsi:type="dcterms:W3CDTF">2024-07-25T21:50:00Z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8c4f9167-1952-456f-a869-5c4d38792a80</vt:lpwstr>
  </property>
</Properties>
</file>